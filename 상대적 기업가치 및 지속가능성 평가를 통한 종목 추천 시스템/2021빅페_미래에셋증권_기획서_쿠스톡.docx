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2"/>
        <w:gridCol w:w="1876"/>
      </w:tblGrid>
      <w:tr w:rsidR="00560777" w:rsidRPr="0039598B" w14:paraId="49D3866E" w14:textId="77777777" w:rsidTr="00CC2DC1">
        <w:trPr>
          <w:trHeight w:val="986"/>
        </w:trPr>
        <w:tc>
          <w:tcPr>
            <w:tcW w:w="8472" w:type="dxa"/>
            <w:tcBorders>
              <w:bottom w:val="single" w:sz="12" w:space="0" w:color="002060"/>
            </w:tcBorders>
            <w:vAlign w:val="bottom"/>
          </w:tcPr>
          <w:p w14:paraId="54A6D6E5" w14:textId="77777777" w:rsidR="00CC2DC1" w:rsidRPr="006E086E" w:rsidRDefault="00C366D9" w:rsidP="00301F55">
            <w:pPr>
              <w:rPr>
                <w:rFonts w:asciiTheme="majorEastAsia" w:eastAsiaTheme="majorEastAsia" w:hAnsiTheme="majorEastAsia"/>
                <w:b/>
                <w:bCs/>
                <w:sz w:val="44"/>
                <w:szCs w:val="40"/>
                <w:lang w:eastAsia="ko-KR"/>
              </w:rPr>
            </w:pPr>
            <w:r w:rsidRPr="006E086E">
              <w:rPr>
                <w:rFonts w:asciiTheme="majorEastAsia" w:eastAsiaTheme="majorEastAsia" w:hAnsiTheme="majorEastAsia" w:hint="eastAsia"/>
                <w:b/>
                <w:bCs/>
                <w:sz w:val="44"/>
                <w:szCs w:val="40"/>
                <w:lang w:eastAsia="ko-KR"/>
              </w:rPr>
              <w:t>2021</w:t>
            </w:r>
            <w:r w:rsidR="00EC7750" w:rsidRPr="006E086E">
              <w:rPr>
                <w:rFonts w:asciiTheme="majorEastAsia" w:eastAsiaTheme="majorEastAsia" w:hAnsiTheme="majorEastAsia" w:hint="eastAsia"/>
                <w:b/>
                <w:bCs/>
                <w:sz w:val="44"/>
                <w:szCs w:val="40"/>
                <w:lang w:eastAsia="ko-KR"/>
              </w:rPr>
              <w:t xml:space="preserve">빅데이터 페스티벌 </w:t>
            </w:r>
            <w:r w:rsidRPr="006E086E">
              <w:rPr>
                <w:rFonts w:asciiTheme="majorEastAsia" w:eastAsiaTheme="majorEastAsia" w:hAnsiTheme="majorEastAsia" w:hint="eastAsia"/>
                <w:b/>
                <w:bCs/>
                <w:sz w:val="44"/>
                <w:szCs w:val="40"/>
                <w:lang w:eastAsia="ko-KR"/>
              </w:rPr>
              <w:t xml:space="preserve">과제 </w:t>
            </w:r>
            <w:r w:rsidR="00EC7750" w:rsidRPr="006E086E">
              <w:rPr>
                <w:rFonts w:asciiTheme="majorEastAsia" w:eastAsiaTheme="majorEastAsia" w:hAnsiTheme="majorEastAsia" w:hint="eastAsia"/>
                <w:b/>
                <w:bCs/>
                <w:sz w:val="44"/>
                <w:szCs w:val="40"/>
                <w:lang w:eastAsia="ko-KR"/>
              </w:rPr>
              <w:t>기획서</w:t>
            </w:r>
          </w:p>
        </w:tc>
        <w:tc>
          <w:tcPr>
            <w:tcW w:w="1924" w:type="dxa"/>
            <w:tcBorders>
              <w:bottom w:val="single" w:sz="12" w:space="0" w:color="F79646" w:themeColor="accent6"/>
            </w:tcBorders>
            <w:vAlign w:val="bottom"/>
          </w:tcPr>
          <w:p w14:paraId="1F8EF180" w14:textId="77777777" w:rsidR="00CC2DC1" w:rsidRPr="0039598B" w:rsidRDefault="00560777" w:rsidP="004B0591">
            <w:pPr>
              <w:jc w:val="right"/>
              <w:rPr>
                <w:rFonts w:asciiTheme="majorEastAsia" w:eastAsiaTheme="majorEastAsia" w:hAnsiTheme="majorEastAsia"/>
                <w:color w:val="595959" w:themeColor="text1" w:themeTint="A6"/>
                <w:szCs w:val="42"/>
                <w:lang w:eastAsia="ko-KR"/>
              </w:rPr>
            </w:pPr>
            <w:r>
              <w:rPr>
                <w:rFonts w:asciiTheme="majorEastAsia" w:eastAsiaTheme="majorEastAsia" w:hAnsiTheme="majorEastAsia"/>
                <w:b/>
                <w:noProof/>
                <w:sz w:val="20"/>
                <w:szCs w:val="20"/>
                <w:lang w:eastAsia="ko-KR"/>
              </w:rPr>
              <w:drawing>
                <wp:anchor distT="0" distB="0" distL="114300" distR="114300" simplePos="0" relativeHeight="251658240" behindDoc="1" locked="0" layoutInCell="1" allowOverlap="1" wp14:anchorId="5E203180" wp14:editId="1417F08A">
                  <wp:simplePos x="0" y="0"/>
                  <wp:positionH relativeFrom="column">
                    <wp:posOffset>-112395</wp:posOffset>
                  </wp:positionH>
                  <wp:positionV relativeFrom="paragraph">
                    <wp:posOffset>-255905</wp:posOffset>
                  </wp:positionV>
                  <wp:extent cx="1353820" cy="473075"/>
                  <wp:effectExtent l="0" t="0" r="0" b="3175"/>
                  <wp:wrapNone/>
                  <wp:docPr id="2" name="그림 2" descr="C:\Users\Owner\AppData\Local\Microsoft\Windows\INetCache\Content.Word\계열사명조합_f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Owner\AppData\Local\Microsoft\Windows\INetCache\Content.Word\계열사명조합_f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20" cy="47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2D8F603" w14:textId="77777777" w:rsidR="004B0591" w:rsidRPr="0039598B" w:rsidRDefault="004B0591" w:rsidP="001C3CD4">
      <w:pPr>
        <w:spacing w:line="276" w:lineRule="auto"/>
        <w:rPr>
          <w:rFonts w:asciiTheme="majorEastAsia" w:eastAsiaTheme="majorEastAsia" w:hAnsiTheme="majorEastAsia"/>
          <w:sz w:val="20"/>
          <w:szCs w:val="20"/>
          <w:lang w:eastAsia="ko-KR"/>
        </w:rPr>
      </w:pPr>
    </w:p>
    <w:tbl>
      <w:tblPr>
        <w:tblW w:w="10402" w:type="dxa"/>
        <w:tblInd w:w="-34" w:type="dxa"/>
        <w:tblBorders>
          <w:top w:val="single" w:sz="12" w:space="0" w:color="808080"/>
          <w:bottom w:val="single" w:sz="12" w:space="0" w:color="808080"/>
          <w:insideH w:val="dotted" w:sz="4" w:space="0" w:color="808080"/>
          <w:insideV w:val="dotted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2025"/>
        <w:gridCol w:w="2025"/>
        <w:gridCol w:w="2025"/>
        <w:gridCol w:w="2025"/>
      </w:tblGrid>
      <w:tr w:rsidR="003E46E7" w:rsidRPr="00DA1B0A" w14:paraId="5E7FD14B" w14:textId="77777777" w:rsidTr="00B25174">
        <w:trPr>
          <w:trHeight w:val="427"/>
        </w:trPr>
        <w:tc>
          <w:tcPr>
            <w:tcW w:w="2302" w:type="dxa"/>
            <w:shd w:val="clear" w:color="auto" w:fill="E6E6E6"/>
            <w:vAlign w:val="center"/>
          </w:tcPr>
          <w:p w14:paraId="6862B8F0" w14:textId="77777777" w:rsidR="003E46E7" w:rsidRPr="0039598B" w:rsidRDefault="00D10FDB" w:rsidP="00B345F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Arial"/>
                <w:b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b/>
                <w:lang w:eastAsia="ko-KR"/>
              </w:rPr>
              <w:t>서비스명</w:t>
            </w:r>
          </w:p>
        </w:tc>
        <w:tc>
          <w:tcPr>
            <w:tcW w:w="8100" w:type="dxa"/>
            <w:gridSpan w:val="4"/>
            <w:vAlign w:val="center"/>
          </w:tcPr>
          <w:p w14:paraId="2E5DC5F3" w14:textId="49CB9817" w:rsidR="003E46E7" w:rsidRPr="002D2AA3" w:rsidRDefault="00562F77" w:rsidP="00EC7750">
            <w:pPr>
              <w:adjustRightInd w:val="0"/>
              <w:snapToGrid w:val="0"/>
              <w:rPr>
                <w:rFonts w:asciiTheme="majorEastAsia" w:eastAsiaTheme="majorEastAsia" w:hAnsiTheme="majorEastAsia"/>
                <w:b/>
                <w:bCs/>
                <w:sz w:val="22"/>
                <w:szCs w:val="22"/>
                <w:lang w:eastAsia="ko-KR"/>
              </w:rPr>
            </w:pPr>
            <w:r w:rsidRPr="002D2AA3">
              <w:rPr>
                <w:rFonts w:asciiTheme="majorEastAsia" w:eastAsiaTheme="majorEastAsia" w:hAnsiTheme="majorEastAsia" w:hint="eastAsia"/>
                <w:b/>
                <w:bCs/>
                <w:sz w:val="22"/>
                <w:szCs w:val="22"/>
                <w:lang w:eastAsia="ko-KR"/>
              </w:rPr>
              <w:t>상대적 기업가치</w:t>
            </w:r>
            <w:r w:rsidR="007D19CB" w:rsidRPr="002D2AA3">
              <w:rPr>
                <w:rFonts w:asciiTheme="majorEastAsia" w:eastAsiaTheme="majorEastAsia" w:hAnsiTheme="majorEastAsia" w:hint="eastAsia"/>
                <w:b/>
                <w:bCs/>
                <w:sz w:val="22"/>
                <w:szCs w:val="22"/>
                <w:lang w:eastAsia="ko-KR"/>
              </w:rPr>
              <w:t xml:space="preserve"> 및</w:t>
            </w:r>
            <w:r w:rsidRPr="002D2AA3">
              <w:rPr>
                <w:rFonts w:asciiTheme="majorEastAsia" w:eastAsiaTheme="majorEastAsia" w:hAnsiTheme="majorEastAsia"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="007D19CB" w:rsidRPr="002D2AA3">
              <w:rPr>
                <w:rFonts w:asciiTheme="majorEastAsia" w:eastAsiaTheme="majorEastAsia" w:hAnsiTheme="majorEastAsia" w:hint="eastAsia"/>
                <w:b/>
                <w:bCs/>
                <w:sz w:val="22"/>
                <w:szCs w:val="22"/>
                <w:lang w:eastAsia="ko-KR"/>
              </w:rPr>
              <w:t>지속가능성 평가를 통한 종목 추천 시스템</w:t>
            </w:r>
            <w:r w:rsidR="00DA1B0A" w:rsidRPr="002D2AA3">
              <w:rPr>
                <w:rFonts w:asciiTheme="majorEastAsia" w:eastAsiaTheme="majorEastAsia" w:hAnsiTheme="majorEastAsia" w:hint="eastAsia"/>
                <w:b/>
                <w:bCs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3E46E7" w:rsidRPr="0039598B" w14:paraId="74B1DAD8" w14:textId="77777777" w:rsidTr="00B25174">
        <w:trPr>
          <w:trHeight w:val="419"/>
        </w:trPr>
        <w:tc>
          <w:tcPr>
            <w:tcW w:w="2302" w:type="dxa"/>
            <w:shd w:val="clear" w:color="auto" w:fill="E6E6E6"/>
            <w:vAlign w:val="center"/>
          </w:tcPr>
          <w:p w14:paraId="688D182A" w14:textId="77777777" w:rsidR="003E46E7" w:rsidRPr="0039598B" w:rsidRDefault="00D10FDB" w:rsidP="00B345F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Arial"/>
                <w:b/>
                <w:lang w:eastAsia="ko-KR"/>
              </w:rPr>
            </w:pPr>
            <w:r>
              <w:rPr>
                <w:rFonts w:asciiTheme="majorEastAsia" w:eastAsiaTheme="majorEastAsia" w:hAnsiTheme="majorEastAsia" w:cs="Arial" w:hint="eastAsia"/>
                <w:b/>
                <w:lang w:eastAsia="ko-KR"/>
              </w:rPr>
              <w:t>팀      명</w:t>
            </w:r>
          </w:p>
        </w:tc>
        <w:tc>
          <w:tcPr>
            <w:tcW w:w="8100" w:type="dxa"/>
            <w:gridSpan w:val="4"/>
            <w:vAlign w:val="center"/>
          </w:tcPr>
          <w:p w14:paraId="07E4EF02" w14:textId="14B1BF91" w:rsidR="003E46E7" w:rsidRPr="0039598B" w:rsidRDefault="0094657D" w:rsidP="002E7A00">
            <w:pPr>
              <w:adjustRightInd w:val="0"/>
              <w:snapToGrid w:val="0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쿠스톡</w:t>
            </w:r>
            <w:proofErr w:type="spellEnd"/>
          </w:p>
        </w:tc>
      </w:tr>
      <w:tr w:rsidR="00934E2B" w:rsidRPr="0039598B" w14:paraId="41137814" w14:textId="77777777" w:rsidTr="00934E2B">
        <w:trPr>
          <w:trHeight w:val="210"/>
        </w:trPr>
        <w:tc>
          <w:tcPr>
            <w:tcW w:w="2302" w:type="dxa"/>
            <w:vMerge w:val="restart"/>
            <w:shd w:val="clear" w:color="auto" w:fill="E6E6E6"/>
            <w:vAlign w:val="center"/>
          </w:tcPr>
          <w:p w14:paraId="6625765F" w14:textId="77777777" w:rsidR="00934E2B" w:rsidRPr="0039598B" w:rsidRDefault="00934E2B" w:rsidP="00223AF3">
            <w:pPr>
              <w:adjustRightInd w:val="0"/>
              <w:snapToGrid w:val="0"/>
              <w:ind w:firstLineChars="200" w:firstLine="480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 w:rsidRPr="0039598B">
              <w:rPr>
                <w:rFonts w:asciiTheme="majorEastAsia" w:eastAsiaTheme="majorEastAsia" w:hAnsiTheme="majorEastAsia" w:cs="Arial" w:hint="eastAsia"/>
                <w:b/>
                <w:lang w:eastAsia="ko-KR"/>
              </w:rPr>
              <w:t xml:space="preserve"> </w:t>
            </w:r>
            <w:r w:rsidRPr="0039598B">
              <w:rPr>
                <w:rFonts w:asciiTheme="majorEastAsia" w:eastAsiaTheme="majorEastAsia" w:hAnsiTheme="majorEastAsia" w:cs="Arial"/>
                <w:b/>
                <w:lang w:eastAsia="ko-KR"/>
              </w:rPr>
              <w:t xml:space="preserve"> </w:t>
            </w:r>
            <w:r w:rsidRPr="0039598B">
              <w:rPr>
                <w:rFonts w:asciiTheme="majorEastAsia" w:eastAsiaTheme="majorEastAsia" w:hAnsiTheme="majorEastAsia" w:cs="Arial" w:hint="eastAsia"/>
                <w:b/>
                <w:lang w:eastAsia="ko-KR"/>
              </w:rPr>
              <w:t>대 표 자</w:t>
            </w: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E6E6E6"/>
            <w:vAlign w:val="center"/>
          </w:tcPr>
          <w:p w14:paraId="463AF58D" w14:textId="77777777" w:rsidR="00934E2B" w:rsidRPr="0039598B" w:rsidRDefault="00934E2B" w:rsidP="00934E2B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Arial"/>
                <w:b/>
                <w:lang w:eastAsia="ko-KR"/>
              </w:rPr>
            </w:pPr>
            <w:r w:rsidRPr="0039598B">
              <w:rPr>
                <w:rFonts w:asciiTheme="majorEastAsia" w:eastAsiaTheme="majorEastAsia" w:hAnsiTheme="majorEastAsia" w:cs="Arial" w:hint="eastAsia"/>
                <w:b/>
                <w:lang w:eastAsia="ko-KR"/>
              </w:rPr>
              <w:t>성명</w:t>
            </w: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E6E6E6"/>
            <w:vAlign w:val="center"/>
          </w:tcPr>
          <w:p w14:paraId="5EEAF04C" w14:textId="77777777" w:rsidR="00934E2B" w:rsidRPr="0039598B" w:rsidRDefault="00934E2B" w:rsidP="00934E2B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Arial"/>
                <w:b/>
                <w:lang w:eastAsia="ko-KR"/>
              </w:rPr>
            </w:pPr>
            <w:r w:rsidRPr="0039598B">
              <w:rPr>
                <w:rFonts w:asciiTheme="majorEastAsia" w:eastAsiaTheme="majorEastAsia" w:hAnsiTheme="majorEastAsia" w:cs="Arial" w:hint="eastAsia"/>
                <w:b/>
                <w:lang w:eastAsia="ko-KR"/>
              </w:rPr>
              <w:t>생년월일</w:t>
            </w: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E6E6E6"/>
            <w:vAlign w:val="center"/>
          </w:tcPr>
          <w:p w14:paraId="761177C9" w14:textId="77777777" w:rsidR="00934E2B" w:rsidRPr="0039598B" w:rsidRDefault="00934E2B" w:rsidP="00934E2B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Arial"/>
                <w:b/>
                <w:lang w:eastAsia="ko-KR"/>
              </w:rPr>
            </w:pPr>
            <w:r w:rsidRPr="0039598B">
              <w:rPr>
                <w:rFonts w:asciiTheme="majorEastAsia" w:eastAsiaTheme="majorEastAsia" w:hAnsiTheme="majorEastAsia" w:cs="Arial" w:hint="eastAsia"/>
                <w:b/>
                <w:lang w:eastAsia="ko-KR"/>
              </w:rPr>
              <w:t>학교</w:t>
            </w: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E6E6E6"/>
            <w:vAlign w:val="center"/>
          </w:tcPr>
          <w:p w14:paraId="172D549B" w14:textId="77777777" w:rsidR="00934E2B" w:rsidRPr="0039598B" w:rsidRDefault="00934E2B" w:rsidP="00934E2B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Arial"/>
                <w:b/>
                <w:lang w:eastAsia="ko-KR"/>
              </w:rPr>
            </w:pPr>
            <w:r w:rsidRPr="0039598B">
              <w:rPr>
                <w:rFonts w:asciiTheme="majorEastAsia" w:eastAsiaTheme="majorEastAsia" w:hAnsiTheme="majorEastAsia" w:cs="Arial" w:hint="eastAsia"/>
                <w:b/>
                <w:lang w:eastAsia="ko-KR"/>
              </w:rPr>
              <w:t>휴대폰번호</w:t>
            </w:r>
          </w:p>
        </w:tc>
      </w:tr>
      <w:tr w:rsidR="00934E2B" w:rsidRPr="0039598B" w14:paraId="7F6881D8" w14:textId="77777777" w:rsidTr="00934E2B">
        <w:trPr>
          <w:trHeight w:val="371"/>
        </w:trPr>
        <w:tc>
          <w:tcPr>
            <w:tcW w:w="2302" w:type="dxa"/>
            <w:vMerge/>
            <w:tcBorders>
              <w:bottom w:val="dotted" w:sz="4" w:space="0" w:color="808080"/>
            </w:tcBorders>
            <w:shd w:val="clear" w:color="auto" w:fill="E6E6E6"/>
            <w:vAlign w:val="center"/>
          </w:tcPr>
          <w:p w14:paraId="22F272D5" w14:textId="77777777" w:rsidR="00934E2B" w:rsidRPr="0039598B" w:rsidRDefault="00934E2B" w:rsidP="00B25174">
            <w:pPr>
              <w:adjustRightInd w:val="0"/>
              <w:snapToGrid w:val="0"/>
              <w:ind w:firstLineChars="200" w:firstLine="480"/>
              <w:rPr>
                <w:rFonts w:asciiTheme="majorEastAsia" w:eastAsiaTheme="majorEastAsia" w:hAnsiTheme="majorEastAsia" w:cs="Arial"/>
                <w:b/>
                <w:lang w:eastAsia="ko-KR"/>
              </w:rPr>
            </w:pP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FFFFFF" w:themeFill="background1"/>
            <w:vAlign w:val="center"/>
          </w:tcPr>
          <w:p w14:paraId="4A2C0781" w14:textId="02072FBE" w:rsidR="00934E2B" w:rsidRPr="0039598B" w:rsidRDefault="00500539" w:rsidP="0050053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정준하</w:t>
            </w: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FFFFFF" w:themeFill="background1"/>
            <w:vAlign w:val="center"/>
          </w:tcPr>
          <w:p w14:paraId="1628CD90" w14:textId="4CCAF514" w:rsidR="00934E2B" w:rsidRPr="0039598B" w:rsidRDefault="00491DAB" w:rsidP="0050053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1996.11.23</w:t>
            </w: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FFFFFF" w:themeFill="background1"/>
            <w:vAlign w:val="center"/>
          </w:tcPr>
          <w:p w14:paraId="3662BDCB" w14:textId="3C175875" w:rsidR="00934E2B" w:rsidRPr="0039598B" w:rsidRDefault="00500539" w:rsidP="0050053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고려대학교</w:t>
            </w: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FFFFFF" w:themeFill="background1"/>
            <w:vAlign w:val="center"/>
          </w:tcPr>
          <w:p w14:paraId="0517DC3B" w14:textId="55E8D0E5" w:rsidR="00934E2B" w:rsidRPr="0039598B" w:rsidRDefault="00491DAB" w:rsidP="0050053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010-3043-2949</w:t>
            </w:r>
          </w:p>
        </w:tc>
      </w:tr>
      <w:tr w:rsidR="00934E2B" w:rsidRPr="0039598B" w14:paraId="22868B8D" w14:textId="77777777" w:rsidTr="00934E2B">
        <w:trPr>
          <w:trHeight w:val="140"/>
        </w:trPr>
        <w:tc>
          <w:tcPr>
            <w:tcW w:w="2302" w:type="dxa"/>
            <w:vMerge w:val="restart"/>
            <w:shd w:val="clear" w:color="auto" w:fill="E6E6E6"/>
            <w:vAlign w:val="center"/>
          </w:tcPr>
          <w:p w14:paraId="674A476F" w14:textId="77777777" w:rsidR="00934E2B" w:rsidRPr="0039598B" w:rsidRDefault="00934E2B" w:rsidP="000C6A63">
            <w:pPr>
              <w:adjustRightInd w:val="0"/>
              <w:snapToGrid w:val="0"/>
              <w:rPr>
                <w:rFonts w:asciiTheme="majorEastAsia" w:eastAsiaTheme="majorEastAsia" w:hAnsiTheme="majorEastAsia" w:cs="Arial"/>
                <w:b/>
                <w:lang w:eastAsia="ko-KR"/>
              </w:rPr>
            </w:pPr>
            <w:r w:rsidRPr="0039598B">
              <w:rPr>
                <w:rFonts w:asciiTheme="majorEastAsia" w:eastAsiaTheme="majorEastAsia" w:hAnsiTheme="majorEastAsia" w:cs="Arial" w:hint="eastAsia"/>
                <w:b/>
                <w:lang w:eastAsia="ko-KR"/>
              </w:rPr>
              <w:t xml:space="preserve">    </w:t>
            </w:r>
            <w:r w:rsidRPr="0039598B">
              <w:rPr>
                <w:rFonts w:asciiTheme="majorEastAsia" w:eastAsiaTheme="majorEastAsia" w:hAnsiTheme="majorEastAsia" w:cs="Arial"/>
                <w:b/>
                <w:lang w:eastAsia="ko-KR"/>
              </w:rPr>
              <w:t xml:space="preserve">   </w:t>
            </w:r>
            <w:r w:rsidRPr="0039598B">
              <w:rPr>
                <w:rFonts w:asciiTheme="majorEastAsia" w:eastAsiaTheme="majorEastAsia" w:hAnsiTheme="majorEastAsia" w:cs="Arial" w:hint="eastAsia"/>
                <w:b/>
                <w:lang w:eastAsia="ko-KR"/>
              </w:rPr>
              <w:t xml:space="preserve"> 팀 </w:t>
            </w:r>
            <w:r w:rsidRPr="0039598B">
              <w:rPr>
                <w:rFonts w:asciiTheme="majorEastAsia" w:eastAsiaTheme="majorEastAsia" w:hAnsiTheme="majorEastAsia" w:cs="Arial"/>
                <w:b/>
                <w:lang w:eastAsia="ko-KR"/>
              </w:rPr>
              <w:t xml:space="preserve">     </w:t>
            </w:r>
            <w:r w:rsidRPr="0039598B">
              <w:rPr>
                <w:rFonts w:asciiTheme="majorEastAsia" w:eastAsiaTheme="majorEastAsia" w:hAnsiTheme="majorEastAsia" w:cs="Arial" w:hint="eastAsia"/>
                <w:b/>
                <w:lang w:eastAsia="ko-KR"/>
              </w:rPr>
              <w:t>원</w:t>
            </w: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E6E6E6"/>
            <w:vAlign w:val="center"/>
          </w:tcPr>
          <w:p w14:paraId="27A352DB" w14:textId="77777777" w:rsidR="00934E2B" w:rsidRPr="0039598B" w:rsidRDefault="00934E2B" w:rsidP="00934E2B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Arial"/>
                <w:b/>
                <w:lang w:eastAsia="ko-KR"/>
              </w:rPr>
            </w:pPr>
            <w:r w:rsidRPr="0039598B">
              <w:rPr>
                <w:rFonts w:asciiTheme="majorEastAsia" w:eastAsiaTheme="majorEastAsia" w:hAnsiTheme="majorEastAsia" w:cs="Arial" w:hint="eastAsia"/>
                <w:b/>
                <w:lang w:eastAsia="ko-KR"/>
              </w:rPr>
              <w:t>성명</w:t>
            </w: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E6E6E6"/>
            <w:vAlign w:val="center"/>
          </w:tcPr>
          <w:p w14:paraId="3FAE53C1" w14:textId="77777777" w:rsidR="00934E2B" w:rsidRPr="0039598B" w:rsidRDefault="00934E2B" w:rsidP="00934E2B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Arial"/>
                <w:b/>
                <w:lang w:eastAsia="ko-KR"/>
              </w:rPr>
            </w:pPr>
            <w:r w:rsidRPr="0039598B">
              <w:rPr>
                <w:rFonts w:asciiTheme="majorEastAsia" w:eastAsiaTheme="majorEastAsia" w:hAnsiTheme="majorEastAsia" w:cs="Arial" w:hint="eastAsia"/>
                <w:b/>
                <w:lang w:eastAsia="ko-KR"/>
              </w:rPr>
              <w:t>생년월일</w:t>
            </w: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E6E6E6"/>
            <w:vAlign w:val="center"/>
          </w:tcPr>
          <w:p w14:paraId="1DCFF5CC" w14:textId="77777777" w:rsidR="00934E2B" w:rsidRPr="0039598B" w:rsidRDefault="00934E2B" w:rsidP="00934E2B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Arial"/>
                <w:b/>
                <w:lang w:eastAsia="ko-KR"/>
              </w:rPr>
            </w:pPr>
            <w:r w:rsidRPr="0039598B">
              <w:rPr>
                <w:rFonts w:asciiTheme="majorEastAsia" w:eastAsiaTheme="majorEastAsia" w:hAnsiTheme="majorEastAsia" w:cs="Arial" w:hint="eastAsia"/>
                <w:b/>
                <w:lang w:eastAsia="ko-KR"/>
              </w:rPr>
              <w:t>학교</w:t>
            </w: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E6E6E6"/>
            <w:vAlign w:val="center"/>
          </w:tcPr>
          <w:p w14:paraId="4E154F0D" w14:textId="77777777" w:rsidR="00934E2B" w:rsidRPr="0039598B" w:rsidRDefault="00934E2B" w:rsidP="00934E2B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Arial"/>
                <w:b/>
                <w:lang w:eastAsia="ko-KR"/>
              </w:rPr>
            </w:pPr>
            <w:r w:rsidRPr="0039598B">
              <w:rPr>
                <w:rFonts w:asciiTheme="majorEastAsia" w:eastAsiaTheme="majorEastAsia" w:hAnsiTheme="majorEastAsia" w:cs="Arial" w:hint="eastAsia"/>
                <w:b/>
                <w:lang w:eastAsia="ko-KR"/>
              </w:rPr>
              <w:t>휴대폰번호</w:t>
            </w:r>
          </w:p>
        </w:tc>
      </w:tr>
      <w:tr w:rsidR="00500539" w:rsidRPr="0039598B" w14:paraId="45629605" w14:textId="77777777" w:rsidTr="005428C9">
        <w:trPr>
          <w:trHeight w:val="140"/>
        </w:trPr>
        <w:tc>
          <w:tcPr>
            <w:tcW w:w="2302" w:type="dxa"/>
            <w:vMerge/>
            <w:shd w:val="clear" w:color="auto" w:fill="E6E6E6"/>
            <w:vAlign w:val="center"/>
          </w:tcPr>
          <w:p w14:paraId="1EA4744B" w14:textId="77777777" w:rsidR="00500539" w:rsidRPr="0039598B" w:rsidRDefault="00500539" w:rsidP="00500539">
            <w:pPr>
              <w:adjustRightInd w:val="0"/>
              <w:snapToGrid w:val="0"/>
              <w:rPr>
                <w:rFonts w:asciiTheme="majorEastAsia" w:eastAsiaTheme="majorEastAsia" w:hAnsiTheme="majorEastAsia" w:cs="Arial"/>
                <w:b/>
                <w:lang w:eastAsia="ko-KR"/>
              </w:rPr>
            </w:pP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FFFFFF" w:themeFill="background1"/>
            <w:vAlign w:val="center"/>
          </w:tcPr>
          <w:p w14:paraId="260E3372" w14:textId="2A9A86A1" w:rsidR="00500539" w:rsidRPr="0039598B" w:rsidRDefault="00500539" w:rsidP="0050053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Arial"/>
                <w:b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오윤진</w:t>
            </w: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FFFFFF" w:themeFill="background1"/>
            <w:vAlign w:val="center"/>
          </w:tcPr>
          <w:p w14:paraId="09D859DC" w14:textId="50E5E84D" w:rsidR="00500539" w:rsidRPr="0039598B" w:rsidRDefault="00500539" w:rsidP="0050053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Arial"/>
                <w:b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001.12.28</w:t>
            </w: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FFFFFF" w:themeFill="background1"/>
            <w:vAlign w:val="center"/>
          </w:tcPr>
          <w:p w14:paraId="4BFBFE4D" w14:textId="0859F044" w:rsidR="00500539" w:rsidRPr="0039598B" w:rsidRDefault="00500539" w:rsidP="0050053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Arial"/>
                <w:b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고려대학교</w:t>
            </w: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FFFFFF" w:themeFill="background1"/>
            <w:vAlign w:val="center"/>
          </w:tcPr>
          <w:p w14:paraId="1D579E5A" w14:textId="7747C02F" w:rsidR="00500539" w:rsidRPr="0039598B" w:rsidRDefault="00500539" w:rsidP="0050053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Arial"/>
                <w:b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  <w:lang w:eastAsia="ko-KR"/>
              </w:rPr>
              <w:t>0</w:t>
            </w:r>
            <w:r>
              <w:rPr>
                <w:rFonts w:asciiTheme="majorEastAsia" w:eastAsiaTheme="majorEastAsia" w:hAnsiTheme="majorEastAsia"/>
                <w:sz w:val="20"/>
                <w:szCs w:val="20"/>
                <w:lang w:eastAsia="ko-KR"/>
              </w:rPr>
              <w:t>10-5405-3703</w:t>
            </w:r>
          </w:p>
        </w:tc>
      </w:tr>
      <w:tr w:rsidR="00934E2B" w:rsidRPr="0039598B" w14:paraId="2E764270" w14:textId="77777777" w:rsidTr="005428C9">
        <w:trPr>
          <w:trHeight w:val="140"/>
        </w:trPr>
        <w:tc>
          <w:tcPr>
            <w:tcW w:w="2302" w:type="dxa"/>
            <w:vMerge/>
            <w:tcBorders>
              <w:bottom w:val="dotted" w:sz="4" w:space="0" w:color="808080"/>
            </w:tcBorders>
            <w:shd w:val="clear" w:color="auto" w:fill="E6E6E6"/>
            <w:vAlign w:val="center"/>
          </w:tcPr>
          <w:p w14:paraId="722227EA" w14:textId="77777777" w:rsidR="00934E2B" w:rsidRPr="0039598B" w:rsidRDefault="00934E2B" w:rsidP="000C6A63">
            <w:pPr>
              <w:adjustRightInd w:val="0"/>
              <w:snapToGrid w:val="0"/>
              <w:rPr>
                <w:rFonts w:asciiTheme="majorEastAsia" w:eastAsiaTheme="majorEastAsia" w:hAnsiTheme="majorEastAsia" w:cs="Arial"/>
                <w:b/>
                <w:lang w:eastAsia="ko-KR"/>
              </w:rPr>
            </w:pP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FFFFFF" w:themeFill="background1"/>
            <w:vAlign w:val="center"/>
          </w:tcPr>
          <w:p w14:paraId="23621DA4" w14:textId="77777777" w:rsidR="00934E2B" w:rsidRPr="0039598B" w:rsidRDefault="00934E2B" w:rsidP="000C6A63">
            <w:pPr>
              <w:adjustRightInd w:val="0"/>
              <w:snapToGrid w:val="0"/>
              <w:rPr>
                <w:rFonts w:asciiTheme="majorEastAsia" w:eastAsiaTheme="majorEastAsia" w:hAnsiTheme="majorEastAsia" w:cs="Arial"/>
                <w:b/>
                <w:lang w:eastAsia="ko-KR"/>
              </w:rPr>
            </w:pP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FFFFFF" w:themeFill="background1"/>
            <w:vAlign w:val="center"/>
          </w:tcPr>
          <w:p w14:paraId="0617EA22" w14:textId="77777777" w:rsidR="00934E2B" w:rsidRPr="0039598B" w:rsidRDefault="00934E2B" w:rsidP="000C6A63">
            <w:pPr>
              <w:adjustRightInd w:val="0"/>
              <w:snapToGrid w:val="0"/>
              <w:rPr>
                <w:rFonts w:asciiTheme="majorEastAsia" w:eastAsiaTheme="majorEastAsia" w:hAnsiTheme="majorEastAsia" w:cs="Arial"/>
                <w:b/>
                <w:lang w:eastAsia="ko-KR"/>
              </w:rPr>
            </w:pP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FFFFFF" w:themeFill="background1"/>
            <w:vAlign w:val="center"/>
          </w:tcPr>
          <w:p w14:paraId="5E7DCDC0" w14:textId="77777777" w:rsidR="00934E2B" w:rsidRPr="0039598B" w:rsidRDefault="00934E2B" w:rsidP="000C6A63">
            <w:pPr>
              <w:adjustRightInd w:val="0"/>
              <w:snapToGrid w:val="0"/>
              <w:rPr>
                <w:rFonts w:asciiTheme="majorEastAsia" w:eastAsiaTheme="majorEastAsia" w:hAnsiTheme="majorEastAsia" w:cs="Arial"/>
                <w:b/>
                <w:lang w:eastAsia="ko-KR"/>
              </w:rPr>
            </w:pPr>
          </w:p>
        </w:tc>
        <w:tc>
          <w:tcPr>
            <w:tcW w:w="2025" w:type="dxa"/>
            <w:tcBorders>
              <w:bottom w:val="dotted" w:sz="4" w:space="0" w:color="808080"/>
            </w:tcBorders>
            <w:shd w:val="clear" w:color="auto" w:fill="FFFFFF" w:themeFill="background1"/>
            <w:vAlign w:val="center"/>
          </w:tcPr>
          <w:p w14:paraId="1B4B2FD2" w14:textId="77777777" w:rsidR="00934E2B" w:rsidRPr="0039598B" w:rsidRDefault="00934E2B" w:rsidP="000C6A63">
            <w:pPr>
              <w:adjustRightInd w:val="0"/>
              <w:snapToGrid w:val="0"/>
              <w:rPr>
                <w:rFonts w:asciiTheme="majorEastAsia" w:eastAsiaTheme="majorEastAsia" w:hAnsiTheme="majorEastAsia" w:cs="Arial"/>
                <w:b/>
                <w:lang w:eastAsia="ko-KR"/>
              </w:rPr>
            </w:pPr>
          </w:p>
        </w:tc>
      </w:tr>
    </w:tbl>
    <w:p w14:paraId="09DF908B" w14:textId="77777777" w:rsidR="00BF1492" w:rsidRPr="0039598B" w:rsidRDefault="00BF1492" w:rsidP="003C01DD">
      <w:pPr>
        <w:pStyle w:val="00"/>
        <w:numPr>
          <w:ilvl w:val="0"/>
          <w:numId w:val="0"/>
        </w:numPr>
        <w:spacing w:line="300" w:lineRule="exact"/>
        <w:rPr>
          <w:rFonts w:asciiTheme="majorEastAsia" w:eastAsiaTheme="majorEastAsia" w:hAnsiTheme="majorEastAsia"/>
          <w:sz w:val="22"/>
          <w:szCs w:val="22"/>
        </w:rPr>
      </w:pPr>
    </w:p>
    <w:tbl>
      <w:tblPr>
        <w:tblStyle w:val="a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276132" w:rsidRPr="0039598B" w14:paraId="2CACEF5E" w14:textId="77777777" w:rsidTr="00223AF3">
        <w:trPr>
          <w:trHeight w:val="263"/>
        </w:trPr>
        <w:tc>
          <w:tcPr>
            <w:tcW w:w="10348" w:type="dxa"/>
            <w:shd w:val="clear" w:color="auto" w:fill="F2F2F2"/>
          </w:tcPr>
          <w:p w14:paraId="60B8CD68" w14:textId="77777777" w:rsidR="00276132" w:rsidRPr="0039598B" w:rsidRDefault="00D10FDB" w:rsidP="00960DC6">
            <w:pPr>
              <w:pStyle w:val="00"/>
              <w:numPr>
                <w:ilvl w:val="0"/>
                <w:numId w:val="2"/>
              </w:numPr>
              <w:spacing w:line="300" w:lineRule="exact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서비스 아이디어</w:t>
            </w:r>
          </w:p>
        </w:tc>
      </w:tr>
      <w:tr w:rsidR="00276132" w:rsidRPr="0039598B" w14:paraId="1AE03D81" w14:textId="77777777" w:rsidTr="00223AF3">
        <w:tc>
          <w:tcPr>
            <w:tcW w:w="10348" w:type="dxa"/>
          </w:tcPr>
          <w:p w14:paraId="09524441" w14:textId="61014304" w:rsidR="00C47049" w:rsidRDefault="0041001E" w:rsidP="00C47049">
            <w:pPr>
              <w:pStyle w:val="00"/>
              <w:numPr>
                <w:ilvl w:val="0"/>
                <w:numId w:val="0"/>
              </w:numPr>
              <w:spacing w:line="300" w:lineRule="exact"/>
              <w:ind w:firstLineChars="100" w:firstLine="200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전통적으로</w:t>
            </w:r>
            <w:r w:rsidR="00900860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기업의 가치는 재무제표와 같은 단기적</w:t>
            </w:r>
            <w:r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,</w:t>
            </w:r>
            <w:r w:rsidRPr="00A7699C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900860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정량적 지표에 의해 주로 평가되어 왔</w:t>
            </w:r>
            <w:r w:rsid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다.</w:t>
            </w:r>
            <w:r w:rsidR="00C4704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그런데</w:t>
            </w:r>
            <w:r w:rsidR="00900860" w:rsidRPr="00A7699C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900860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전 세계적</w:t>
            </w:r>
            <w:r w:rsid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인</w:t>
            </w:r>
            <w:r w:rsidR="00900860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기후변화 위기와 코로나1</w:t>
            </w:r>
            <w:r w:rsidR="00900860" w:rsidRPr="00A7699C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9 </w:t>
            </w:r>
            <w:r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사태</w:t>
            </w:r>
            <w:r w:rsidR="00900860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에 직면한 최</w:t>
            </w:r>
            <w:r w:rsid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근,</w:t>
            </w:r>
            <w:r w:rsidR="00900860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900860" w:rsidRPr="00A7699C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ESG</w:t>
            </w:r>
            <w:r w:rsidRPr="00A7699C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(</w:t>
            </w:r>
            <w:r w:rsidR="009A27B3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기업 경영에서 지속가능성을 달성하기 위한 </w:t>
            </w:r>
            <w:r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환경,</w:t>
            </w:r>
            <w:r w:rsidRPr="00A7699C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사회,</w:t>
            </w:r>
            <w:r w:rsidRPr="00A7699C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지배구조</w:t>
            </w:r>
            <w:r w:rsidR="009A27B3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측면의 비재무적 성과</w:t>
            </w:r>
            <w:r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)</w:t>
            </w:r>
            <w:r w:rsidR="00900860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와 같은 </w:t>
            </w:r>
            <w:r w:rsidR="00900860" w:rsidRPr="00C47049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비재무적 가치의 중요성이</w:t>
            </w:r>
            <w:r w:rsidR="00900860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더욱 증가하고 있다.</w:t>
            </w:r>
            <w:r w:rsidR="00900860" w:rsidRPr="00A7699C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특히 이는</w:t>
            </w:r>
            <w:r w:rsidR="008C77F9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기업의 장기적인 생존과 직결</w:t>
            </w:r>
            <w:r w:rsid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되는</w:t>
            </w:r>
            <w:r w:rsidR="008C77F9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핵심적</w:t>
            </w:r>
            <w:r w:rsidR="00CB7768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가치</w:t>
            </w:r>
            <w:r w:rsidR="002A4648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로</w:t>
            </w:r>
            <w:r w:rsid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부</w:t>
            </w:r>
            <w:r w:rsidR="002A4648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상하</w:t>
            </w:r>
            <w:r w:rsid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고 있</w:t>
            </w:r>
            <w:r w:rsidR="007F2A3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는데,</w:t>
            </w:r>
            <w:r w:rsidR="007F2A34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7F2A3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이러한 흐름에 따라 </w:t>
            </w:r>
            <w:r w:rsidR="00CB7768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연기금 및 자산운용사에게 책임투자와 ESG 투자 전략 확대를 요구하는 투자자들 또한 </w:t>
            </w:r>
            <w:r w:rsid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늘어났다</w:t>
            </w:r>
            <w:r w:rsidR="00CB7768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.</w:t>
            </w:r>
            <w:r w:rsidR="002A4648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C5358A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기관</w:t>
            </w:r>
            <w:r w:rsidR="00BC4E10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C5358A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투자자는 물론 개인</w:t>
            </w:r>
            <w:r w:rsidR="00BC4E10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proofErr w:type="spellStart"/>
            <w:r w:rsidR="00C5358A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투자자</w:t>
            </w:r>
            <w:r w:rsidR="00BC4E10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에</w:t>
            </w:r>
            <w:r w:rsid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게까지</w:t>
            </w:r>
            <w:proofErr w:type="spellEnd"/>
            <w:r w:rsid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,</w:t>
            </w:r>
            <w:r w:rsidR="00C4704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BC4E10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기업의 </w:t>
            </w:r>
            <w:r w:rsid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비재무적 가치가</w:t>
            </w:r>
            <w:r w:rsidR="00BC4E10" w:rsidRPr="00A7699C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BC4E10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투자</w:t>
            </w:r>
            <w:r w:rsid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를</w:t>
            </w:r>
            <w:r w:rsidR="00BC4E10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결정</w:t>
            </w:r>
            <w:r w:rsid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하는</w:t>
            </w:r>
            <w:r w:rsidR="00BC4E10" w:rsidRPr="00A7699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중요한 요소로 자리매김하게 된 것이다.</w:t>
            </w:r>
            <w:r w:rsidR="00BC4E10" w:rsidRPr="00A7699C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</w:p>
          <w:p w14:paraId="3FFC8865" w14:textId="473FEF78" w:rsidR="000F4231" w:rsidRDefault="007137E4" w:rsidP="00C47049">
            <w:pPr>
              <w:pStyle w:val="00"/>
              <w:numPr>
                <w:ilvl w:val="0"/>
                <w:numId w:val="0"/>
              </w:numPr>
              <w:spacing w:line="300" w:lineRule="exact"/>
              <w:ind w:firstLineChars="100" w:firstLine="200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기존</w:t>
            </w:r>
            <w:r w:rsidR="00C211CF"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proofErr w:type="spellStart"/>
            <w:r w:rsidR="00C211CF" w:rsidRPr="00C47049">
              <w:rPr>
                <w:rFonts w:asciiTheme="majorEastAsia" w:eastAsiaTheme="majorEastAsia" w:hAnsiTheme="majorEastAsia"/>
                <w:b w:val="0"/>
                <w:i/>
                <w:iCs/>
                <w:sz w:val="20"/>
                <w:szCs w:val="20"/>
              </w:rPr>
              <w:t>m.Club</w:t>
            </w:r>
            <w:proofErr w:type="spellEnd"/>
            <w:r w:rsidR="00BC4E10"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의</w:t>
            </w:r>
            <w:r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서비스</w:t>
            </w:r>
            <w:r w:rsidR="00BC4E10"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는</w:t>
            </w:r>
            <w:r w:rsidR="00165AA7" w:rsidRPr="00C4704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BC4E10"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사용자 거래 데이터를 바탕으로 </w:t>
            </w:r>
            <w:r w:rsidR="00165AA7" w:rsidRPr="00C4704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‘</w:t>
            </w:r>
            <w:r w:rsidR="00165AA7" w:rsidRPr="00C47049">
              <w:rPr>
                <w:rFonts w:asciiTheme="majorEastAsia" w:eastAsiaTheme="majorEastAsia" w:hAnsiTheme="majorEastAsia"/>
                <w:b w:val="0"/>
                <w:i/>
                <w:iCs/>
                <w:sz w:val="20"/>
                <w:szCs w:val="20"/>
              </w:rPr>
              <w:t>Dr. Big</w:t>
            </w:r>
            <w:r w:rsidR="00165AA7" w:rsidRPr="00C47049">
              <w:rPr>
                <w:rFonts w:asciiTheme="majorEastAsia" w:eastAsiaTheme="majorEastAsia" w:hAnsiTheme="majorEastAsia" w:hint="eastAsia"/>
                <w:b w:val="0"/>
                <w:i/>
                <w:iCs/>
                <w:sz w:val="20"/>
                <w:szCs w:val="20"/>
              </w:rPr>
              <w:t>의 선택</w:t>
            </w:r>
            <w:r w:rsidR="00165AA7" w:rsidRPr="00C47049">
              <w:rPr>
                <w:rFonts w:asciiTheme="majorEastAsia" w:eastAsiaTheme="majorEastAsia" w:hAnsiTheme="majorEastAsia"/>
                <w:b w:val="0"/>
                <w:i/>
                <w:iCs/>
                <w:sz w:val="20"/>
                <w:szCs w:val="20"/>
              </w:rPr>
              <w:t>’</w:t>
            </w:r>
            <w:r w:rsidR="00165AA7" w:rsidRPr="00C47049">
              <w:rPr>
                <w:rFonts w:asciiTheme="majorEastAsia" w:eastAsiaTheme="majorEastAsia" w:hAnsiTheme="majorEastAsia" w:hint="eastAsia"/>
                <w:b w:val="0"/>
                <w:i/>
                <w:iCs/>
                <w:sz w:val="20"/>
                <w:szCs w:val="20"/>
              </w:rPr>
              <w:t>,</w:t>
            </w:r>
            <w:r w:rsidR="00165AA7" w:rsidRPr="00C47049">
              <w:rPr>
                <w:rFonts w:asciiTheme="majorEastAsia" w:eastAsiaTheme="majorEastAsia" w:hAnsiTheme="majorEastAsia"/>
                <w:b w:val="0"/>
                <w:i/>
                <w:iCs/>
                <w:sz w:val="20"/>
                <w:szCs w:val="20"/>
              </w:rPr>
              <w:t xml:space="preserve"> ‘</w:t>
            </w:r>
            <w:r w:rsidR="00165AA7" w:rsidRPr="00C47049">
              <w:rPr>
                <w:rFonts w:asciiTheme="majorEastAsia" w:eastAsiaTheme="majorEastAsia" w:hAnsiTheme="majorEastAsia" w:hint="eastAsia"/>
                <w:b w:val="0"/>
                <w:i/>
                <w:iCs/>
                <w:sz w:val="20"/>
                <w:szCs w:val="20"/>
              </w:rPr>
              <w:t>D</w:t>
            </w:r>
            <w:r w:rsidR="00165AA7" w:rsidRPr="00C47049">
              <w:rPr>
                <w:rFonts w:asciiTheme="majorEastAsia" w:eastAsiaTheme="majorEastAsia" w:hAnsiTheme="majorEastAsia"/>
                <w:b w:val="0"/>
                <w:i/>
                <w:iCs/>
                <w:sz w:val="20"/>
                <w:szCs w:val="20"/>
              </w:rPr>
              <w:t>r. Big</w:t>
            </w:r>
            <w:r w:rsidR="00165AA7" w:rsidRPr="00C47049">
              <w:rPr>
                <w:rFonts w:asciiTheme="majorEastAsia" w:eastAsiaTheme="majorEastAsia" w:hAnsiTheme="majorEastAsia" w:hint="eastAsia"/>
                <w:b w:val="0"/>
                <w:i/>
                <w:iCs/>
                <w:sz w:val="20"/>
                <w:szCs w:val="20"/>
              </w:rPr>
              <w:t>의 투자진단</w:t>
            </w:r>
            <w:r w:rsidR="00165AA7" w:rsidRPr="00C47049">
              <w:rPr>
                <w:rFonts w:asciiTheme="majorEastAsia" w:eastAsiaTheme="majorEastAsia" w:hAnsiTheme="majorEastAsia"/>
                <w:b w:val="0"/>
                <w:i/>
                <w:iCs/>
                <w:sz w:val="20"/>
                <w:szCs w:val="20"/>
              </w:rPr>
              <w:t>’</w:t>
            </w:r>
            <w:r w:rsidR="00165AA7" w:rsidRPr="00C47049">
              <w:rPr>
                <w:rFonts w:asciiTheme="majorEastAsia" w:eastAsiaTheme="majorEastAsia" w:hAnsiTheme="majorEastAsia" w:hint="eastAsia"/>
                <w:b w:val="0"/>
                <w:i/>
                <w:iCs/>
                <w:sz w:val="20"/>
                <w:szCs w:val="20"/>
              </w:rPr>
              <w:t>,</w:t>
            </w:r>
            <w:r w:rsidR="00165AA7" w:rsidRPr="00C47049">
              <w:rPr>
                <w:rFonts w:asciiTheme="majorEastAsia" w:eastAsiaTheme="majorEastAsia" w:hAnsiTheme="majorEastAsia"/>
                <w:b w:val="0"/>
                <w:i/>
                <w:iCs/>
                <w:sz w:val="20"/>
                <w:szCs w:val="20"/>
              </w:rPr>
              <w:t xml:space="preserve"> ‘</w:t>
            </w:r>
            <w:proofErr w:type="spellStart"/>
            <w:r w:rsidR="00165AA7" w:rsidRPr="00C47049">
              <w:rPr>
                <w:rFonts w:asciiTheme="majorEastAsia" w:eastAsiaTheme="majorEastAsia" w:hAnsiTheme="majorEastAsia" w:hint="eastAsia"/>
                <w:b w:val="0"/>
                <w:i/>
                <w:iCs/>
                <w:sz w:val="20"/>
                <w:szCs w:val="20"/>
              </w:rPr>
              <w:t>콰라의</w:t>
            </w:r>
            <w:proofErr w:type="spellEnd"/>
            <w:r w:rsidR="00165AA7" w:rsidRPr="00C47049">
              <w:rPr>
                <w:rFonts w:asciiTheme="majorEastAsia" w:eastAsiaTheme="majorEastAsia" w:hAnsiTheme="majorEastAsia" w:hint="eastAsia"/>
                <w:b w:val="0"/>
                <w:i/>
                <w:iCs/>
                <w:sz w:val="20"/>
                <w:szCs w:val="20"/>
              </w:rPr>
              <w:t xml:space="preserve"> 주가예측</w:t>
            </w:r>
            <w:r w:rsidR="00165AA7" w:rsidRPr="00C47049">
              <w:rPr>
                <w:rFonts w:asciiTheme="majorEastAsia" w:eastAsiaTheme="majorEastAsia" w:hAnsiTheme="majorEastAsia"/>
                <w:b w:val="0"/>
                <w:i/>
                <w:iCs/>
                <w:sz w:val="20"/>
                <w:szCs w:val="20"/>
              </w:rPr>
              <w:t xml:space="preserve">’ </w:t>
            </w:r>
            <w:r w:rsidR="00165AA7" w:rsidRPr="00C47049">
              <w:rPr>
                <w:rFonts w:asciiTheme="majorEastAsia" w:eastAsiaTheme="majorEastAsia" w:hAnsiTheme="majorEastAsia" w:hint="eastAsia"/>
                <w:b w:val="0"/>
                <w:i/>
                <w:iCs/>
                <w:sz w:val="20"/>
                <w:szCs w:val="20"/>
              </w:rPr>
              <w:t xml:space="preserve">등 </w:t>
            </w:r>
            <w:r w:rsidR="00BC4E10"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다양한</w:t>
            </w:r>
            <w:r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종목 추천 서비스</w:t>
            </w:r>
            <w:r w:rsidR="00BC4E10"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를 운영</w:t>
            </w:r>
            <w:r w:rsidR="00165AA7"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하고 있</w:t>
            </w:r>
            <w:r w:rsidR="00BC4E10"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다.</w:t>
            </w:r>
            <w:r w:rsidR="00BC4E10" w:rsidRPr="00C4704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BC4E10"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그런</w:t>
            </w:r>
            <w:r w:rsidR="00165AA7"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데 이는 대부분 수익성과 같은 재무적</w:t>
            </w:r>
            <w:r w:rsidR="00165AA7" w:rsidRPr="00C4704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165AA7"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가치를 </w:t>
            </w:r>
            <w:r w:rsidR="008A4303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중심</w:t>
            </w:r>
            <w:r w:rsidR="00165AA7"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으로 이루어진 경우가 많다.</w:t>
            </w:r>
            <w:r w:rsidR="00165AA7" w:rsidRPr="00C4704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712754"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다시 말해,</w:t>
            </w:r>
            <w:r w:rsidR="00712754" w:rsidRPr="00C4704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712754"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비재무적 가치 중심의 종목 추천 서비스는 부재</w:t>
            </w:r>
            <w:r w:rsidR="008A4303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하는 것이</w:t>
            </w:r>
            <w:r w:rsidR="00712754"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다.</w:t>
            </w:r>
            <w:r w:rsidR="00712754" w:rsidRPr="00C4704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F14DA6"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본 팀</w:t>
            </w:r>
            <w:r w:rsid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은</w:t>
            </w:r>
            <w:r w:rsidR="00F14DA6" w:rsidRPr="00C4704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이러한 배경을 바탕으로</w:t>
            </w:r>
            <w:r w:rsidR="00F14DA6" w:rsidRPr="00DA1B0A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,</w:t>
            </w:r>
            <w:r w:rsidR="00F14DA6" w:rsidRPr="00DA1B0A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</w:t>
            </w:r>
            <w:r w:rsidR="000F4231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상대적 기업가치 및 지속가능 평가를 통한 </w:t>
            </w:r>
            <w:r w:rsidR="00EE4F9D" w:rsidRPr="00DA1B0A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종목 추천 </w:t>
            </w:r>
            <w:r w:rsidR="000F4231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시스템</w:t>
            </w:r>
            <w:r w:rsidR="000F4231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을 기획하게 되었다.</w:t>
            </w:r>
          </w:p>
          <w:p w14:paraId="59203BA6" w14:textId="282E80FF" w:rsidR="002A4648" w:rsidRDefault="003D6328" w:rsidP="00844D4B">
            <w:pPr>
              <w:pStyle w:val="00"/>
              <w:numPr>
                <w:ilvl w:val="0"/>
                <w:numId w:val="0"/>
              </w:numPr>
              <w:spacing w:line="300" w:lineRule="exact"/>
              <w:ind w:firstLineChars="100" w:firstLine="200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본 </w:t>
            </w:r>
            <w:r w:rsidR="00A0243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시스템은</w:t>
            </w:r>
            <w:r w:rsidR="00EE4F9D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522EA1" w:rsidRPr="000F4231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KOSPI </w:t>
            </w:r>
            <w:r w:rsidR="00522EA1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시장에서 거래되는 시가총액 상위 종목을 대상으로, 각각의</w:t>
            </w:r>
            <w:r w:rsidR="00A46FEC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종목</w:t>
            </w:r>
            <w:r w:rsidR="00522EA1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에 대</w:t>
            </w:r>
            <w:r w:rsidR="00350F46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한</w:t>
            </w:r>
            <w:r w:rsidR="00A46FEC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386BD4" w:rsidRPr="00D953DF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재무</w:t>
            </w:r>
            <w:r w:rsidR="00A02435" w:rsidRPr="00D953DF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 안정성 측면의</w:t>
            </w:r>
            <w:r w:rsidR="00386BD4" w:rsidRPr="00D953DF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 </w:t>
            </w:r>
            <w:r w:rsidR="00C77359" w:rsidRPr="00D953DF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상대</w:t>
            </w:r>
            <w:r w:rsidR="00A02435" w:rsidRPr="00D953DF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적 기업</w:t>
            </w:r>
            <w:r w:rsidR="00386BD4" w:rsidRPr="00D953DF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가치</w:t>
            </w:r>
            <w:r w:rsidR="00A0243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와 </w:t>
            </w:r>
            <w:r w:rsidR="00A02435" w:rsidRPr="00D953DF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지속가능성 측면의 </w:t>
            </w:r>
            <w:r w:rsidR="00386BD4" w:rsidRPr="00D953DF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비재무적 기업</w:t>
            </w:r>
            <w:r w:rsidR="00C77359" w:rsidRPr="00D953DF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 xml:space="preserve"> </w:t>
            </w:r>
            <w:r w:rsidR="00386BD4" w:rsidRPr="00D953DF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가치</w:t>
            </w:r>
            <w:r w:rsidR="00A0243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총 </w:t>
            </w:r>
            <w:r w:rsidR="008A4303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두</w:t>
            </w:r>
            <w:r w:rsidR="00A0243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가지의 항목을 분석하고,</w:t>
            </w:r>
            <w:r w:rsidR="00A02435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A0243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이와 더불어 </w:t>
            </w:r>
            <w:r w:rsidR="00386BD4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사용자</w:t>
            </w:r>
            <w:r w:rsidR="00A0243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562F77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선호</w:t>
            </w:r>
            <w:r w:rsidR="00A0243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562F77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업종</w:t>
            </w:r>
            <w:r w:rsidR="00A46FEC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항목</w:t>
            </w:r>
            <w:r w:rsidR="00350F46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을</w:t>
            </w:r>
            <w:r w:rsidR="00A46FEC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A0243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추가적으로 </w:t>
            </w:r>
            <w:r w:rsidR="00A46FEC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분석</w:t>
            </w:r>
            <w:r w:rsidR="008A4303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한다.</w:t>
            </w:r>
            <w:r w:rsidR="008A4303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8A4303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위 분석 결과를 바탕으로 세 항목을 합한</w:t>
            </w:r>
            <w:r w:rsidR="00A46FEC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종합 점수를 제시</w:t>
            </w:r>
            <w:r w:rsidR="00D953DF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한 후</w:t>
            </w:r>
            <w:r w:rsidR="00A46FEC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,</w:t>
            </w:r>
            <w:r w:rsidR="00A46FEC" w:rsidRPr="000F4231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A0243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해당 </w:t>
            </w:r>
            <w:r w:rsidR="00A46FEC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종합점수 상위 </w:t>
            </w:r>
            <w:r w:rsidR="00A46FEC" w:rsidRPr="000F4231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3</w:t>
            </w:r>
            <w:r w:rsidR="00A46FEC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개</w:t>
            </w:r>
            <w:r w:rsidR="008A4303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의</w:t>
            </w:r>
            <w:r w:rsidR="00A46FEC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종목을 사용자에게 추천한다.</w:t>
            </w:r>
            <w:r w:rsidR="007F631C" w:rsidRPr="000F4231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7F631C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이는</w:t>
            </w:r>
            <w:r w:rsidR="00350F46" w:rsidRPr="000F4231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350F46" w:rsidRPr="000F4231">
              <w:rPr>
                <w:rFonts w:asciiTheme="majorEastAsia" w:eastAsiaTheme="majorEastAsia" w:hAnsiTheme="majorEastAsia"/>
                <w:b w:val="0"/>
                <w:i/>
                <w:iCs/>
                <w:sz w:val="20"/>
                <w:szCs w:val="20"/>
              </w:rPr>
              <w:t xml:space="preserve">‘ESG </w:t>
            </w:r>
            <w:r w:rsidR="00350F46" w:rsidRPr="000F4231">
              <w:rPr>
                <w:rFonts w:asciiTheme="majorEastAsia" w:eastAsiaTheme="majorEastAsia" w:hAnsiTheme="majorEastAsia" w:hint="eastAsia"/>
                <w:b w:val="0"/>
                <w:i/>
                <w:iCs/>
                <w:sz w:val="20"/>
                <w:szCs w:val="20"/>
              </w:rPr>
              <w:t>리딩 증권사</w:t>
            </w:r>
            <w:r w:rsidR="00350F46" w:rsidRPr="000F4231">
              <w:rPr>
                <w:rFonts w:asciiTheme="majorEastAsia" w:eastAsiaTheme="majorEastAsia" w:hAnsiTheme="majorEastAsia"/>
                <w:b w:val="0"/>
                <w:i/>
                <w:iCs/>
                <w:sz w:val="20"/>
                <w:szCs w:val="20"/>
              </w:rPr>
              <w:t>’</w:t>
            </w:r>
            <w:r w:rsidR="00350F46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라 불리는 </w:t>
            </w:r>
            <w:proofErr w:type="spellStart"/>
            <w:r w:rsidR="00350F46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미래에셋</w:t>
            </w:r>
            <w:proofErr w:type="spellEnd"/>
            <w:r w:rsidR="00350F46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증권의 방향성</w:t>
            </w:r>
            <w:r w:rsidR="00A0243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과도 부합하는</w:t>
            </w:r>
            <w:r w:rsidR="00350F46" w:rsidRPr="000F423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834A2B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서비스</w:t>
            </w:r>
            <w:r w:rsidR="008A4303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라 볼 수 있을 것이다.</w:t>
            </w:r>
          </w:p>
          <w:p w14:paraId="61CD4516" w14:textId="7E27D4EB" w:rsidR="002A4648" w:rsidRPr="00FF779F" w:rsidRDefault="002A4648" w:rsidP="00927144">
            <w:pPr>
              <w:pStyle w:val="00"/>
              <w:numPr>
                <w:ilvl w:val="0"/>
                <w:numId w:val="0"/>
              </w:numPr>
              <w:spacing w:line="300" w:lineRule="exact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</w:tc>
      </w:tr>
      <w:tr w:rsidR="00276132" w:rsidRPr="0039598B" w14:paraId="60C0AB61" w14:textId="77777777" w:rsidTr="00223AF3">
        <w:tc>
          <w:tcPr>
            <w:tcW w:w="10348" w:type="dxa"/>
            <w:shd w:val="clear" w:color="auto" w:fill="F2F2F2"/>
          </w:tcPr>
          <w:p w14:paraId="27A42F8B" w14:textId="77777777" w:rsidR="00276132" w:rsidRPr="0039598B" w:rsidRDefault="00F75CBD" w:rsidP="00960DC6">
            <w:pPr>
              <w:pStyle w:val="00"/>
              <w:numPr>
                <w:ilvl w:val="0"/>
                <w:numId w:val="2"/>
              </w:numPr>
              <w:spacing w:line="300" w:lineRule="exact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39598B">
              <w:rPr>
                <w:rFonts w:asciiTheme="majorEastAsia" w:eastAsiaTheme="majorEastAsia" w:hAnsiTheme="majorEastAsia" w:hint="eastAsia"/>
                <w:sz w:val="22"/>
                <w:szCs w:val="22"/>
              </w:rPr>
              <w:t>분석 방법</w:t>
            </w:r>
          </w:p>
        </w:tc>
      </w:tr>
      <w:tr w:rsidR="00276132" w:rsidRPr="0039598B" w14:paraId="4D21993E" w14:textId="77777777" w:rsidTr="00223AF3">
        <w:tc>
          <w:tcPr>
            <w:tcW w:w="10348" w:type="dxa"/>
          </w:tcPr>
          <w:p w14:paraId="33FED0C7" w14:textId="104D7DD0" w:rsidR="00BC4833" w:rsidRPr="002E47B3" w:rsidRDefault="00C77359" w:rsidP="00C77359">
            <w:pPr>
              <w:pStyle w:val="00"/>
              <w:numPr>
                <w:ilvl w:val="0"/>
                <w:numId w:val="0"/>
              </w:numPr>
              <w:spacing w:line="300" w:lineRule="exact"/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1</w:t>
            </w:r>
            <w:r w:rsidR="009C74E9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.</w:t>
            </w:r>
            <w:r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재무적 기업가치</w:t>
            </w:r>
          </w:p>
          <w:p w14:paraId="1EE37BB7" w14:textId="77777777" w:rsidR="002E47B3" w:rsidRDefault="00975111" w:rsidP="00A17B4D">
            <w:pPr>
              <w:pStyle w:val="00"/>
              <w:numPr>
                <w:ilvl w:val="0"/>
                <w:numId w:val="0"/>
              </w:numPr>
              <w:spacing w:line="300" w:lineRule="exact"/>
              <w:ind w:firstLineChars="100" w:firstLine="200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본 항목을 통해 개별 종목의 재무 안정성을 추천 기준에 반영하고자 하였다.</w:t>
            </w:r>
            <w:r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C7735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EV/EBITDA, ROE, </w:t>
            </w:r>
            <w:r w:rsidR="00A17B4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적정가격과</w:t>
            </w:r>
            <w:r w:rsidR="00572D2A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시가</w:t>
            </w:r>
            <w:r w:rsidR="00A17B4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의 비교 </w:t>
            </w:r>
            <w:r w:rsidR="00C7735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총 </w:t>
            </w:r>
            <w:r w:rsidR="002B637F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3</w:t>
            </w:r>
            <w:r w:rsidR="00C7735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가지 지표를 활용하여 점수를 산출하였다.</w:t>
            </w:r>
            <w:r w:rsidR="00C7735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</w:p>
          <w:p w14:paraId="6969A964" w14:textId="77777777" w:rsidR="002E47B3" w:rsidRDefault="002E47B3" w:rsidP="00A17B4D">
            <w:pPr>
              <w:pStyle w:val="00"/>
              <w:numPr>
                <w:ilvl w:val="0"/>
                <w:numId w:val="0"/>
              </w:numPr>
              <w:spacing w:line="300" w:lineRule="exact"/>
              <w:ind w:firstLineChars="100" w:firstLine="200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  <w:p w14:paraId="2B9D70AD" w14:textId="14046DAE" w:rsidR="00A17B4D" w:rsidRDefault="002E47B3" w:rsidP="00A17B4D">
            <w:pPr>
              <w:pStyle w:val="00"/>
              <w:numPr>
                <w:ilvl w:val="0"/>
                <w:numId w:val="0"/>
              </w:numPr>
              <w:spacing w:line="300" w:lineRule="exact"/>
              <w:ind w:firstLineChars="100" w:firstLine="200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1-1. </w:t>
            </w:r>
            <w:r w:rsidR="00A17B4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EV/EBITDA</w:t>
            </w:r>
            <w:r w:rsidR="00A17B4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와 </w:t>
            </w:r>
            <w:r w:rsidR="00A17B4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ROE</w:t>
            </w:r>
            <w:r w:rsidR="00A17B4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는 단순 숫자를 비교하여 순위를 매겼으며 마지막 지표</w:t>
            </w:r>
            <w:r w:rsidR="00572D2A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에서는</w:t>
            </w:r>
            <w:r w:rsidR="00A17B4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572D2A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적정 가격을 </w:t>
            </w:r>
            <w:r w:rsidR="00A17B4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(</w:t>
            </w:r>
            <w:r w:rsidR="00572D2A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동일 </w:t>
            </w:r>
            <w:r w:rsidR="00A17B4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업종 </w:t>
            </w:r>
            <w:r w:rsidR="00A17B4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PER * EPS)</w:t>
            </w:r>
            <w:r w:rsidR="00572D2A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로 책정했으며 시가/적정가격이 낮을수록 저평가되어 있다 판단하고 높은 순위를 매겼다.</w:t>
            </w:r>
          </w:p>
          <w:p w14:paraId="5F75FC08" w14:textId="77777777" w:rsidR="009C74E9" w:rsidRDefault="009C74E9" w:rsidP="00A17B4D">
            <w:pPr>
              <w:pStyle w:val="00"/>
              <w:numPr>
                <w:ilvl w:val="0"/>
                <w:numId w:val="0"/>
              </w:numPr>
              <w:spacing w:line="300" w:lineRule="exact"/>
              <w:ind w:firstLineChars="100" w:firstLine="200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  <w:p w14:paraId="15045232" w14:textId="2CC6F26D" w:rsidR="00C77359" w:rsidRDefault="009C74E9" w:rsidP="00A17B4D">
            <w:pPr>
              <w:pStyle w:val="00"/>
              <w:numPr>
                <w:ilvl w:val="0"/>
                <w:numId w:val="0"/>
              </w:numPr>
              <w:spacing w:line="300" w:lineRule="exact"/>
              <w:ind w:firstLineChars="100" w:firstLine="200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-2. </w:t>
            </w:r>
            <w:r w:rsidR="00C7735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각각의 지표에서 본 서비스가 적용되는 전체 종목의 값을 오름차순,</w:t>
            </w:r>
            <w:r w:rsidR="00C7735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C7735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혹은 내림차순 정렬하여 지표의 특성에 맞게 추천 순위를 매기었다.</w:t>
            </w:r>
            <w:r w:rsidR="00C7735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A17B4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E</w:t>
            </w:r>
            <w:r w:rsidR="00C7735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이후, 개별 종목의 모든 지표 별 순위(총 </w:t>
            </w:r>
            <w:r w:rsidR="00A17B4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3</w:t>
            </w:r>
            <w:r w:rsidR="00C7735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가지의 순위 값)를 평균 내어 </w:t>
            </w:r>
            <w:r w:rsidR="00C7735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‘</w:t>
            </w:r>
            <w:r w:rsidR="00C7735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재무적 기업 상대가치</w:t>
            </w:r>
            <w:r w:rsidR="00C7735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’</w:t>
            </w:r>
            <w:r w:rsidR="00C7735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에 해당하는 종합 점수를 산출하였다.</w:t>
            </w:r>
            <w:r w:rsidR="00C7735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C7735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일부 종목의 경우</w:t>
            </w:r>
            <w:r w:rsidR="00C7735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C7735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특정 지표의 값을 알 수 없어,</w:t>
            </w:r>
            <w:r w:rsidR="00C7735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C7735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불가피</w:t>
            </w:r>
            <w:r w:rsidR="00FF0896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하게</w:t>
            </w:r>
            <w:r w:rsidR="00C7735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C77359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3</w:t>
            </w:r>
            <w:r w:rsidR="00C7735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가지 순위의 평균값을 산출하였다.</w:t>
            </w:r>
          </w:p>
          <w:p w14:paraId="340BEACC" w14:textId="483B5299" w:rsidR="00C77359" w:rsidRPr="002B637F" w:rsidRDefault="00C77359" w:rsidP="00C77359">
            <w:pPr>
              <w:pStyle w:val="00"/>
              <w:numPr>
                <w:ilvl w:val="0"/>
                <w:numId w:val="0"/>
              </w:numPr>
              <w:spacing w:line="300" w:lineRule="exact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  <w:p w14:paraId="5A6D0435" w14:textId="61F85E7B" w:rsidR="004B4CD7" w:rsidRPr="00572D2A" w:rsidRDefault="00C77359" w:rsidP="00C77359">
            <w:pPr>
              <w:pStyle w:val="00"/>
              <w:numPr>
                <w:ilvl w:val="0"/>
                <w:numId w:val="0"/>
              </w:numPr>
              <w:spacing w:line="300" w:lineRule="exact"/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</w:pPr>
            <w:r w:rsidRPr="00FA7785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2</w:t>
            </w:r>
            <w:r w:rsidR="009C74E9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.</w:t>
            </w:r>
            <w:r w:rsidRPr="00A17B4D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</w:t>
            </w:r>
            <w:r w:rsidRPr="00A17B4D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비재무적 기업가치</w:t>
            </w:r>
          </w:p>
          <w:p w14:paraId="37E679C3" w14:textId="0071A4CE" w:rsidR="008C174D" w:rsidRDefault="004B4CD7" w:rsidP="002E47B3">
            <w:pPr>
              <w:pStyle w:val="00"/>
              <w:numPr>
                <w:ilvl w:val="0"/>
                <w:numId w:val="0"/>
              </w:numPr>
              <w:spacing w:line="300" w:lineRule="exact"/>
              <w:ind w:firstLineChars="100" w:firstLine="200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본 항목을 통해 개별 종목의 지속 가능성을 추천 기준에 반영하고자 하였다.</w:t>
            </w:r>
            <w:r w:rsidR="0094657D" w:rsidRPr="00975111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M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SCI ESG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R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atings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과 키워드별 관련 종목기사 감성분석 결과를 활용하여 </w:t>
            </w:r>
            <w:r w:rsidR="009C74E9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점수를 산출하였다.</w:t>
            </w:r>
          </w:p>
          <w:p w14:paraId="0AE9A9F0" w14:textId="3C41EE9F" w:rsidR="008C174D" w:rsidRPr="00F37E13" w:rsidRDefault="008C174D" w:rsidP="00FA7785">
            <w:pPr>
              <w:pStyle w:val="00"/>
              <w:numPr>
                <w:ilvl w:val="0"/>
                <w:numId w:val="0"/>
              </w:numPr>
              <w:spacing w:line="300" w:lineRule="exact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  <w:p w14:paraId="3BBF4D32" w14:textId="30B3D6A0" w:rsidR="008C174D" w:rsidRDefault="009C74E9" w:rsidP="0094657D">
            <w:pPr>
              <w:pStyle w:val="00"/>
              <w:numPr>
                <w:ilvl w:val="0"/>
                <w:numId w:val="0"/>
              </w:numPr>
              <w:spacing w:line="300" w:lineRule="exact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lastRenderedPageBreak/>
              <w:t>2-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1.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뉴스 기사 데이터를 활용해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6A4AF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지난 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N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개월 간</w:t>
            </w:r>
            <w:r w:rsidR="006A4AF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6A4AF4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‘ESG’</w:t>
            </w:r>
            <w:r w:rsidR="006A4AF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로 </w:t>
            </w:r>
            <w:r w:rsidR="006A4AF4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(</w:t>
            </w:r>
            <w:r w:rsidR="006A4AF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혹은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E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,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S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, G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각 섹터</w:t>
            </w:r>
            <w:r w:rsidR="006A4AF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별</w:t>
            </w:r>
            <w:r w:rsidR="006A4AF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)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검색되는 기사 제목에서 관련 섹터</w:t>
            </w:r>
            <w:r w:rsidR="006A4AF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별 키워드를 추출</w:t>
            </w:r>
            <w:r w:rsidR="00F37E13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하였다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.</w:t>
            </w:r>
          </w:p>
          <w:p w14:paraId="19702041" w14:textId="77777777" w:rsidR="0094657D" w:rsidRDefault="0094657D" w:rsidP="0094657D">
            <w:pPr>
              <w:pStyle w:val="00"/>
              <w:numPr>
                <w:ilvl w:val="0"/>
                <w:numId w:val="0"/>
              </w:numPr>
              <w:spacing w:line="300" w:lineRule="exact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  <w:p w14:paraId="5D67FE9A" w14:textId="7D498C72" w:rsidR="008C174D" w:rsidRDefault="009C74E9" w:rsidP="0094657D">
            <w:pPr>
              <w:pStyle w:val="00"/>
              <w:numPr>
                <w:ilvl w:val="0"/>
                <w:numId w:val="0"/>
              </w:numPr>
              <w:spacing w:line="300" w:lineRule="exact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2-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2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.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지난 N개월 간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6A4AF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앞서 추출한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6A4AF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개별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키워드와 개별 종목명이 함께 언급된 </w:t>
            </w:r>
            <w:r w:rsidR="006A4AF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종목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뉴스 기사의 수를 추출</w:t>
            </w:r>
            <w:r w:rsidR="006A4AF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하였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다.</w:t>
            </w:r>
            <w:r w:rsidR="006A4AF4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6A4AF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또한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추출된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해당 뉴스 기사의 본문을 자연어 처리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후 </w:t>
            </w:r>
            <w:r w:rsidR="006A4AF4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TF-IDF </w:t>
            </w:r>
            <w:r w:rsidR="006A4AF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벡터를 생성</w:t>
            </w:r>
            <w:r w:rsidR="006A4AF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하였고,</w:t>
            </w:r>
            <w:r w:rsidR="006A4AF4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6A4AF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감성 분석을 위해</w:t>
            </w:r>
            <w:r w:rsidR="006A4AF4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KNU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한국어 감성사전을 활용하여 각각 긍정/부정 단어사전에 해당하는 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TF-IDF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벡터를 생성</w:t>
            </w:r>
            <w:r w:rsidR="006A4AF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하였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다.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이를 바탕으로 각 종목별 기사 본문과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CD6A0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긍정/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부정 단어사전</w:t>
            </w:r>
            <w:r w:rsidR="00CD6A0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각각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과의 코사인</w:t>
            </w:r>
            <w:r w:rsidR="00CD6A0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유사도를 산출하고,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긍정/부정별로 각각 평균을 </w:t>
            </w:r>
            <w:r w:rsidR="00CD6A0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냈다</w:t>
            </w:r>
            <w:r w:rsidR="008C174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.</w:t>
            </w:r>
          </w:p>
          <w:p w14:paraId="2D339DA7" w14:textId="77777777" w:rsidR="00C11863" w:rsidRPr="00CD6A05" w:rsidRDefault="00C11863" w:rsidP="0094657D">
            <w:pPr>
              <w:pStyle w:val="00"/>
              <w:numPr>
                <w:ilvl w:val="0"/>
                <w:numId w:val="0"/>
              </w:numPr>
              <w:spacing w:line="300" w:lineRule="exact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  <w:p w14:paraId="4C9C5CCF" w14:textId="47A0C4BA" w:rsidR="00FA7785" w:rsidRDefault="009C74E9" w:rsidP="0094657D">
            <w:pPr>
              <w:pStyle w:val="00"/>
              <w:numPr>
                <w:ilvl w:val="0"/>
                <w:numId w:val="0"/>
              </w:numPr>
              <w:spacing w:line="300" w:lineRule="exact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2-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3.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이를 바탕으로 </w:t>
            </w:r>
            <w:r w:rsidR="009D45A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ESG </w:t>
            </w:r>
            <w:r w:rsidR="009D45A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관련 종목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기사의 개</w:t>
            </w:r>
            <w:r w:rsidR="009D45A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수와 해당 본문의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긍정,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부정 비율을 통해 E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SG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기사 점수를 계산</w:t>
            </w:r>
            <w:r w:rsidR="009D45A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하였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다.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이러한 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ESG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기사 점수에 추가적으로 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MSCI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ESG RATINGS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등급(C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CC-AAA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총 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7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개의 등급)을 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0.1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부터 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0.7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까지 가중치 환산하여 기사점수에 가중치를 더해줬다.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또한 비재무적 요소는 장기</w:t>
            </w:r>
            <w:r w:rsidR="009D45A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투자로 갈수록 더 </w:t>
            </w:r>
            <w:proofErr w:type="spellStart"/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유의미해지</w:t>
            </w:r>
            <w:r w:rsidR="009D45A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는</w:t>
            </w:r>
            <w:proofErr w:type="spellEnd"/>
            <w:r w:rsidR="009D45A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경향이 있기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때문에,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사용자의 장/단기 투자 성향을 </w:t>
            </w:r>
            <w:proofErr w:type="spellStart"/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미래에셋</w:t>
            </w:r>
            <w:proofErr w:type="spellEnd"/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데이터의 </w:t>
            </w:r>
            <w:proofErr w:type="spellStart"/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daytrading</w:t>
            </w:r>
            <w:proofErr w:type="spellEnd"/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, swing, </w:t>
            </w:r>
            <w:proofErr w:type="spellStart"/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buy&amp;hold</w:t>
            </w:r>
            <w:proofErr w:type="spellEnd"/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비중을 통해 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Clustering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을 진행하여 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4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개의 성향으로 나눈 다음 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0 – 1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사이(단기 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= 0.25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/중기 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= 0.5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/중장기 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= 0.75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/장기 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= 1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)에 해당하는 가중치를 부여하여 기존 </w:t>
            </w:r>
            <w:r w:rsidR="0094657D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ESG 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점수에 곱해</w:t>
            </w: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주었</w:t>
            </w:r>
            <w:r w:rsidR="0094657D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다</w:t>
            </w:r>
            <w:r w:rsidR="0094657D" w:rsidRPr="004464B4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.</w:t>
            </w:r>
          </w:p>
          <w:p w14:paraId="719089BB" w14:textId="7FB599CB" w:rsidR="00DA1B0A" w:rsidRPr="00BE4D50" w:rsidRDefault="00DA1B0A" w:rsidP="00C77359">
            <w:pPr>
              <w:pStyle w:val="00"/>
              <w:numPr>
                <w:ilvl w:val="0"/>
                <w:numId w:val="0"/>
              </w:numPr>
              <w:spacing w:line="300" w:lineRule="exact"/>
              <w:rPr>
                <w:rFonts w:asciiTheme="majorEastAsia" w:eastAsiaTheme="majorEastAsia" w:hAnsiTheme="majorEastAsia"/>
                <w:bCs/>
                <w:sz w:val="20"/>
                <w:szCs w:val="20"/>
              </w:rPr>
            </w:pPr>
          </w:p>
          <w:p w14:paraId="574B98D7" w14:textId="3C825712" w:rsidR="001E6AF3" w:rsidRPr="002E47B3" w:rsidRDefault="00C77359" w:rsidP="004464B4">
            <w:pPr>
              <w:pStyle w:val="00"/>
              <w:numPr>
                <w:ilvl w:val="0"/>
                <w:numId w:val="0"/>
              </w:numPr>
              <w:spacing w:line="300" w:lineRule="exact"/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3</w:t>
            </w:r>
            <w:r w:rsidR="002E47B3"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>.</w:t>
            </w:r>
            <w:r>
              <w:rPr>
                <w:rFonts w:asciiTheme="majorEastAsia" w:eastAsiaTheme="majorEastAsia" w:hAnsiTheme="majorEastAsia"/>
                <w:bCs/>
                <w:sz w:val="20"/>
                <w:szCs w:val="20"/>
              </w:rPr>
              <w:t xml:space="preserve"> </w:t>
            </w:r>
            <w:r w:rsidR="001E6AF3">
              <w:rPr>
                <w:rFonts w:asciiTheme="majorEastAsia" w:eastAsiaTheme="majorEastAsia" w:hAnsiTheme="majorEastAsia" w:hint="eastAsia"/>
                <w:bCs/>
                <w:sz w:val="20"/>
                <w:szCs w:val="20"/>
              </w:rPr>
              <w:t>선호 업종</w:t>
            </w:r>
          </w:p>
          <w:p w14:paraId="04228CDB" w14:textId="48E3146F" w:rsidR="002B637F" w:rsidRDefault="001E6AF3" w:rsidP="002E47B3">
            <w:pPr>
              <w:pStyle w:val="00"/>
              <w:numPr>
                <w:ilvl w:val="0"/>
                <w:numId w:val="0"/>
              </w:numPr>
              <w:spacing w:line="300" w:lineRule="exact"/>
              <w:ind w:firstLineChars="100" w:firstLine="200"/>
              <w:rPr>
                <w:rFonts w:asciiTheme="majorEastAsia" w:eastAsiaTheme="majorEastAsia" w:hAnsiTheme="majorEastAsia"/>
                <w:b w:val="0"/>
                <w:bCs/>
                <w:sz w:val="20"/>
                <w:szCs w:val="20"/>
              </w:rPr>
            </w:pPr>
            <w:r w:rsidRPr="001E6AF3">
              <w:rPr>
                <w:rFonts w:asciiTheme="majorEastAsia" w:eastAsiaTheme="majorEastAsia" w:hAnsiTheme="majorEastAsia" w:hint="eastAsia"/>
                <w:b w:val="0"/>
                <w:bCs/>
                <w:sz w:val="20"/>
                <w:szCs w:val="20"/>
              </w:rPr>
              <w:t xml:space="preserve">본 항목은 </w:t>
            </w:r>
            <w:proofErr w:type="spellStart"/>
            <w:r w:rsidRPr="001E6AF3">
              <w:rPr>
                <w:rFonts w:asciiTheme="majorEastAsia" w:eastAsiaTheme="majorEastAsia" w:hAnsiTheme="majorEastAsia" w:hint="eastAsia"/>
                <w:b w:val="0"/>
                <w:bCs/>
                <w:sz w:val="20"/>
                <w:szCs w:val="20"/>
              </w:rPr>
              <w:t>미래에셋</w:t>
            </w:r>
            <w:proofErr w:type="spellEnd"/>
            <w:r w:rsidRPr="001E6AF3">
              <w:rPr>
                <w:rFonts w:asciiTheme="majorEastAsia" w:eastAsiaTheme="majorEastAsia" w:hAnsiTheme="majorEastAsia" w:hint="eastAsia"/>
                <w:b w:val="0"/>
                <w:bCs/>
                <w:sz w:val="20"/>
                <w:szCs w:val="20"/>
              </w:rPr>
              <w:t xml:space="preserve"> 데이터 내에서 사용자가 많이 매수한 종목들의 업종(중분류)를 선호 업종으로 지정하여 1년 사이 사용자가 제일 많이 매수한 업종 탑 </w:t>
            </w:r>
            <w:r w:rsidRPr="001E6AF3">
              <w:rPr>
                <w:rFonts w:asciiTheme="majorEastAsia" w:eastAsiaTheme="majorEastAsia" w:hAnsiTheme="majorEastAsia"/>
                <w:b w:val="0"/>
                <w:bCs/>
                <w:sz w:val="20"/>
                <w:szCs w:val="20"/>
              </w:rPr>
              <w:t>3</w:t>
            </w:r>
            <w:r w:rsidRPr="001E6AF3">
              <w:rPr>
                <w:rFonts w:asciiTheme="majorEastAsia" w:eastAsiaTheme="majorEastAsia" w:hAnsiTheme="majorEastAsia" w:hint="eastAsia"/>
                <w:b w:val="0"/>
                <w:bCs/>
                <w:sz w:val="20"/>
                <w:szCs w:val="20"/>
              </w:rPr>
              <w:t>와 그 금액을 산출해냈다.</w:t>
            </w:r>
            <w:r w:rsidRPr="001E6AF3">
              <w:rPr>
                <w:rFonts w:asciiTheme="majorEastAsia" w:eastAsiaTheme="majorEastAsia" w:hAnsiTheme="majorEastAsia"/>
                <w:b w:val="0"/>
                <w:bCs/>
                <w:sz w:val="20"/>
                <w:szCs w:val="20"/>
              </w:rPr>
              <w:t xml:space="preserve"> </w:t>
            </w:r>
            <w:r w:rsidRPr="001E6AF3">
              <w:rPr>
                <w:rFonts w:asciiTheme="majorEastAsia" w:eastAsiaTheme="majorEastAsia" w:hAnsiTheme="majorEastAsia" w:hint="eastAsia"/>
                <w:b w:val="0"/>
                <w:bCs/>
                <w:sz w:val="20"/>
                <w:szCs w:val="20"/>
              </w:rPr>
              <w:t>이를 바탕으로,</w:t>
            </w:r>
            <w:r w:rsidRPr="001E6AF3">
              <w:rPr>
                <w:rFonts w:asciiTheme="majorEastAsia" w:eastAsiaTheme="majorEastAsia" w:hAnsiTheme="majorEastAsia"/>
                <w:b w:val="0"/>
                <w:bCs/>
                <w:sz w:val="20"/>
                <w:szCs w:val="20"/>
              </w:rPr>
              <w:t xml:space="preserve"> </w:t>
            </w:r>
            <w:r w:rsidRPr="001E6AF3">
              <w:rPr>
                <w:rFonts w:asciiTheme="majorEastAsia" w:eastAsiaTheme="majorEastAsia" w:hAnsiTheme="majorEastAsia" w:hint="eastAsia"/>
                <w:b w:val="0"/>
                <w:bCs/>
                <w:sz w:val="20"/>
                <w:szCs w:val="20"/>
              </w:rPr>
              <w:t>사용자별 관심 업종에 점수를 가중시키는 방식을 이용하여 이제껏 매수해온 업종과 비슷한 업종</w:t>
            </w:r>
            <w:r w:rsidR="008F6E87">
              <w:rPr>
                <w:rFonts w:asciiTheme="majorEastAsia" w:eastAsiaTheme="majorEastAsia" w:hAnsiTheme="majorEastAsia" w:hint="eastAsia"/>
                <w:b w:val="0"/>
                <w:bCs/>
                <w:sz w:val="20"/>
                <w:szCs w:val="20"/>
              </w:rPr>
              <w:t>에 더욱 높은 점수를 줄 수 있도록 조</w:t>
            </w:r>
            <w:r w:rsidR="009E4BFD">
              <w:rPr>
                <w:rFonts w:asciiTheme="majorEastAsia" w:eastAsiaTheme="majorEastAsia" w:hAnsiTheme="majorEastAsia" w:hint="eastAsia"/>
                <w:b w:val="0"/>
                <w:bCs/>
                <w:sz w:val="20"/>
                <w:szCs w:val="20"/>
              </w:rPr>
              <w:t>정</w:t>
            </w:r>
            <w:r w:rsidR="008F6E87">
              <w:rPr>
                <w:rFonts w:asciiTheme="majorEastAsia" w:eastAsiaTheme="majorEastAsia" w:hAnsiTheme="majorEastAsia" w:hint="eastAsia"/>
                <w:b w:val="0"/>
                <w:bCs/>
                <w:sz w:val="20"/>
                <w:szCs w:val="20"/>
              </w:rPr>
              <w:t>했다.</w:t>
            </w:r>
          </w:p>
          <w:p w14:paraId="7C7C71AB" w14:textId="50025277" w:rsidR="002E47B3" w:rsidRPr="00555F8D" w:rsidRDefault="002E47B3" w:rsidP="00A5667C">
            <w:pPr>
              <w:pStyle w:val="00"/>
              <w:numPr>
                <w:ilvl w:val="0"/>
                <w:numId w:val="0"/>
              </w:numPr>
              <w:spacing w:line="300" w:lineRule="exact"/>
              <w:rPr>
                <w:rFonts w:asciiTheme="majorEastAsia" w:eastAsiaTheme="majorEastAsia" w:hAnsiTheme="majorEastAsia"/>
                <w:b w:val="0"/>
                <w:bCs/>
                <w:sz w:val="20"/>
                <w:szCs w:val="20"/>
              </w:rPr>
            </w:pPr>
          </w:p>
        </w:tc>
      </w:tr>
      <w:tr w:rsidR="00276132" w:rsidRPr="0039598B" w14:paraId="4074EF37" w14:textId="77777777" w:rsidTr="00223AF3">
        <w:tc>
          <w:tcPr>
            <w:tcW w:w="10348" w:type="dxa"/>
            <w:shd w:val="clear" w:color="auto" w:fill="F2F2F2"/>
          </w:tcPr>
          <w:p w14:paraId="1D00BD90" w14:textId="77777777" w:rsidR="00276132" w:rsidRPr="0039598B" w:rsidRDefault="00F75CBD" w:rsidP="00960DC6">
            <w:pPr>
              <w:pStyle w:val="00"/>
              <w:numPr>
                <w:ilvl w:val="0"/>
                <w:numId w:val="2"/>
              </w:numPr>
              <w:spacing w:line="300" w:lineRule="exact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39598B">
              <w:rPr>
                <w:rFonts w:asciiTheme="majorEastAsia" w:eastAsiaTheme="majorEastAsia" w:hAnsiTheme="majorEastAsia" w:hint="eastAsia"/>
                <w:sz w:val="22"/>
                <w:szCs w:val="22"/>
              </w:rPr>
              <w:lastRenderedPageBreak/>
              <w:t>분석 결과</w:t>
            </w:r>
          </w:p>
        </w:tc>
      </w:tr>
      <w:tr w:rsidR="00276132" w:rsidRPr="0039598B" w14:paraId="6290CBC4" w14:textId="77777777" w:rsidTr="00223AF3">
        <w:tc>
          <w:tcPr>
            <w:tcW w:w="10348" w:type="dxa"/>
          </w:tcPr>
          <w:p w14:paraId="07A05D9C" w14:textId="7F6EABE0" w:rsidR="002A4648" w:rsidRDefault="00555F8D" w:rsidP="002A4648">
            <w:pPr>
              <w:pStyle w:val="00"/>
              <w:numPr>
                <w:ilvl w:val="0"/>
                <w:numId w:val="0"/>
              </w:numPr>
              <w:spacing w:line="300" w:lineRule="exact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 w:val="0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9FF9357" wp14:editId="11B4522F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15903</wp:posOffset>
                  </wp:positionV>
                  <wp:extent cx="2515870" cy="3180080"/>
                  <wp:effectExtent l="0" t="0" r="0" b="1270"/>
                  <wp:wrapThrough wrapText="bothSides">
                    <wp:wrapPolygon edited="0">
                      <wp:start x="0" y="0"/>
                      <wp:lineTo x="0" y="21479"/>
                      <wp:lineTo x="21426" y="21479"/>
                      <wp:lineTo x="21426" y="0"/>
                      <wp:lineTo x="0" y="0"/>
                    </wp:wrapPolygon>
                  </wp:wrapThrough>
                  <wp:docPr id="1" name="그림 1" descr="텍스트, 영수증, 신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영수증, 신문이(가) 표시된 사진&#10;&#10;자동 생성된 설명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70" cy="318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C4A350" w14:textId="39BA267B" w:rsidR="00555F8D" w:rsidRDefault="00555F8D" w:rsidP="002A4648">
            <w:pPr>
              <w:pStyle w:val="00"/>
              <w:numPr>
                <w:ilvl w:val="0"/>
                <w:numId w:val="0"/>
              </w:numPr>
              <w:spacing w:line="300" w:lineRule="exact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  <w:p w14:paraId="3562FE2C" w14:textId="31BDAE62" w:rsidR="00555F8D" w:rsidRDefault="00555F8D" w:rsidP="002A4648">
            <w:pPr>
              <w:pStyle w:val="00"/>
              <w:numPr>
                <w:ilvl w:val="0"/>
                <w:numId w:val="0"/>
              </w:numPr>
              <w:spacing w:line="300" w:lineRule="exact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  <w:p w14:paraId="54D7BB9E" w14:textId="544BD732" w:rsidR="00555F8D" w:rsidRDefault="00555F8D" w:rsidP="00555F8D">
            <w:pPr>
              <w:pStyle w:val="00"/>
              <w:numPr>
                <w:ilvl w:val="0"/>
                <w:numId w:val="0"/>
              </w:numPr>
              <w:spacing w:line="300" w:lineRule="exact"/>
              <w:ind w:firstLineChars="100" w:firstLine="200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왼쪽 사진은 위와 같은 점수 시스템을 기반으로 추천 시스템을 </w:t>
            </w:r>
            <w:r w:rsidR="00A82DC6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개발하여</w:t>
            </w: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미래에셋</w:t>
            </w:r>
            <w:proofErr w:type="spellEnd"/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 데이터 </w:t>
            </w:r>
            <w:r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번째부터 </w:t>
            </w:r>
            <w:r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30</w:t>
            </w: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번째까지 사용자들을 대상으로 추천 시스템을 실행해 본 결과이다.</w:t>
            </w:r>
            <w:r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전체적으로 다양한 종목의 추천이 이루어졌다는 것을 알 수 있으며,</w:t>
            </w:r>
            <w:r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사용자가 선호하는 업종(많이 매수해온 업종)의 종목이 </w:t>
            </w:r>
            <w:r w:rsidR="00F37E13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비교적 먼저 추천이 된다는 사실을 알 수 있다.</w:t>
            </w:r>
          </w:p>
          <w:p w14:paraId="0C6FD70A" w14:textId="39994B1D" w:rsidR="00F37E13" w:rsidRDefault="00F37E13" w:rsidP="00555F8D">
            <w:pPr>
              <w:pStyle w:val="00"/>
              <w:numPr>
                <w:ilvl w:val="0"/>
                <w:numId w:val="0"/>
              </w:numPr>
              <w:spacing w:line="300" w:lineRule="exact"/>
              <w:ind w:firstLineChars="100" w:firstLine="200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  <w:p w14:paraId="08311EA2" w14:textId="648A1E16" w:rsidR="009472D0" w:rsidRPr="002A4648" w:rsidRDefault="00F37E13" w:rsidP="008B65C4">
            <w:pPr>
              <w:pStyle w:val="00"/>
              <w:numPr>
                <w:ilvl w:val="0"/>
                <w:numId w:val="0"/>
              </w:numPr>
              <w:spacing w:line="300" w:lineRule="exact"/>
              <w:ind w:firstLineChars="100" w:firstLine="200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또한 현재는 국내 주식에 한정되었으며,</w:t>
            </w:r>
            <w:r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그 중에서 코스피 시가 총액 상위 </w:t>
            </w:r>
            <w:r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100</w:t>
            </w: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개의 종목을 기준으로 E</w:t>
            </w:r>
            <w:r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SG </w:t>
            </w: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 xml:space="preserve">중 </w:t>
            </w:r>
            <w:r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E </w:t>
            </w: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관련 점수만 낸 결과이기에,</w:t>
            </w:r>
            <w:r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후에 국내 전체 종목 및 해외 주식으로도 확장할 수 있으며,</w:t>
            </w:r>
            <w:r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E</w:t>
            </w:r>
            <w:r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, S, </w:t>
            </w: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G</w:t>
            </w:r>
            <w:r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 xml:space="preserve"> </w:t>
            </w:r>
            <w:r w:rsidR="008B65C4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각각에 관해 점수를 내어 추천해준다면 더욱 유의미한 추천 시스템으로 거듭날 수 있을 것으로 예상한다.</w:t>
            </w:r>
          </w:p>
          <w:p w14:paraId="147DA5E3" w14:textId="7B5EACE1" w:rsidR="00F75CBD" w:rsidRPr="00FF779F" w:rsidRDefault="00F75CBD" w:rsidP="003C01DD">
            <w:pPr>
              <w:pStyle w:val="00"/>
              <w:numPr>
                <w:ilvl w:val="0"/>
                <w:numId w:val="0"/>
              </w:numPr>
              <w:spacing w:line="300" w:lineRule="exact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  <w:p w14:paraId="3351C21E" w14:textId="77777777" w:rsidR="00F75CBD" w:rsidRPr="0039598B" w:rsidRDefault="00F75CBD" w:rsidP="003C01DD">
            <w:pPr>
              <w:pStyle w:val="00"/>
              <w:numPr>
                <w:ilvl w:val="0"/>
                <w:numId w:val="0"/>
              </w:numPr>
              <w:spacing w:line="300" w:lineRule="exact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</w:tc>
      </w:tr>
      <w:tr w:rsidR="00276132" w:rsidRPr="0039598B" w14:paraId="018E1471" w14:textId="77777777" w:rsidTr="00223AF3">
        <w:tc>
          <w:tcPr>
            <w:tcW w:w="10348" w:type="dxa"/>
            <w:shd w:val="clear" w:color="auto" w:fill="F2F2F2"/>
          </w:tcPr>
          <w:p w14:paraId="67E61A5B" w14:textId="77777777" w:rsidR="00276132" w:rsidRPr="0039598B" w:rsidRDefault="00F75CBD" w:rsidP="00960DC6">
            <w:pPr>
              <w:pStyle w:val="00"/>
              <w:numPr>
                <w:ilvl w:val="0"/>
                <w:numId w:val="2"/>
              </w:numPr>
              <w:spacing w:line="300" w:lineRule="exact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39598B">
              <w:rPr>
                <w:rFonts w:asciiTheme="majorEastAsia" w:eastAsiaTheme="majorEastAsia" w:hAnsiTheme="majorEastAsia" w:hint="eastAsia"/>
                <w:sz w:val="22"/>
                <w:szCs w:val="22"/>
              </w:rPr>
              <w:t>외부 데이터</w:t>
            </w:r>
            <w:r w:rsidR="007547F9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설명</w:t>
            </w:r>
          </w:p>
        </w:tc>
      </w:tr>
    </w:tbl>
    <w:p w14:paraId="0DEF3D92" w14:textId="63E8613C" w:rsidR="008C0448" w:rsidRPr="00CC204C" w:rsidRDefault="00845580" w:rsidP="003C01DD">
      <w:pPr>
        <w:pStyle w:val="00"/>
        <w:numPr>
          <w:ilvl w:val="0"/>
          <w:numId w:val="0"/>
        </w:numPr>
        <w:spacing w:line="300" w:lineRule="exact"/>
        <w:rPr>
          <w:rFonts w:asciiTheme="majorEastAsia" w:eastAsiaTheme="majorEastAsia" w:hAnsiTheme="majorEastAsia"/>
          <w:b w:val="0"/>
          <w:bCs/>
          <w:sz w:val="20"/>
          <w:szCs w:val="20"/>
        </w:rPr>
      </w:pPr>
      <w:r w:rsidRPr="00845580">
        <w:rPr>
          <w:rFonts w:asciiTheme="majorEastAsia" w:eastAsiaTheme="majorEastAsia" w:hAnsiTheme="majorEastAsia" w:hint="eastAsia"/>
          <w:sz w:val="20"/>
          <w:szCs w:val="20"/>
        </w:rPr>
        <w:t xml:space="preserve">외부 데이터 </w:t>
      </w:r>
      <w:r w:rsidRPr="00845580">
        <w:rPr>
          <w:rFonts w:asciiTheme="majorEastAsia" w:eastAsiaTheme="majorEastAsia" w:hAnsiTheme="majorEastAsia"/>
          <w:sz w:val="20"/>
          <w:szCs w:val="20"/>
        </w:rPr>
        <w:t>1.</w:t>
      </w:r>
      <w:r>
        <w:rPr>
          <w:rFonts w:asciiTheme="majorEastAsia" w:eastAsiaTheme="majorEastAsia" w:hAnsiTheme="majorEastAsia"/>
          <w:b w:val="0"/>
          <w:bCs/>
          <w:sz w:val="20"/>
          <w:szCs w:val="20"/>
        </w:rPr>
        <w:t xml:space="preserve"> </w:t>
      </w:r>
      <w:r w:rsidRPr="008C0448">
        <w:rPr>
          <w:rFonts w:asciiTheme="majorEastAsia" w:eastAsiaTheme="majorEastAsia" w:hAnsiTheme="majorEastAsia"/>
          <w:sz w:val="20"/>
          <w:szCs w:val="20"/>
        </w:rPr>
        <w:t xml:space="preserve">KRX </w:t>
      </w:r>
      <w:r w:rsidRPr="008C0448">
        <w:rPr>
          <w:rFonts w:asciiTheme="majorEastAsia" w:eastAsiaTheme="majorEastAsia" w:hAnsiTheme="majorEastAsia" w:hint="eastAsia"/>
          <w:sz w:val="20"/>
          <w:szCs w:val="20"/>
        </w:rPr>
        <w:t xml:space="preserve">전종목 시세 데이터 </w:t>
      </w:r>
      <w:r w:rsidRPr="00CC204C">
        <w:rPr>
          <w:rFonts w:asciiTheme="majorEastAsia" w:eastAsiaTheme="majorEastAsia" w:hAnsiTheme="majorEastAsia"/>
          <w:b w:val="0"/>
          <w:bCs/>
          <w:sz w:val="20"/>
          <w:szCs w:val="20"/>
        </w:rPr>
        <w:t>(</w:t>
      </w:r>
      <w:r w:rsidR="008C0448" w:rsidRPr="00CC204C"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>출처:</w:t>
      </w:r>
      <w:r w:rsidR="008C0448" w:rsidRPr="00CC204C">
        <w:rPr>
          <w:rFonts w:asciiTheme="majorEastAsia" w:eastAsiaTheme="majorEastAsia" w:hAnsiTheme="majorEastAsia"/>
          <w:b w:val="0"/>
          <w:bCs/>
          <w:sz w:val="20"/>
          <w:szCs w:val="20"/>
        </w:rPr>
        <w:t xml:space="preserve"> KRX </w:t>
      </w:r>
      <w:r w:rsidR="008C0448" w:rsidRPr="00CC204C"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>정보데이터시스템)</w:t>
      </w:r>
    </w:p>
    <w:p w14:paraId="41DE290D" w14:textId="13702EB2" w:rsidR="008C0448" w:rsidRDefault="00845580" w:rsidP="00960DC6">
      <w:pPr>
        <w:pStyle w:val="00"/>
        <w:numPr>
          <w:ilvl w:val="0"/>
          <w:numId w:val="3"/>
        </w:numPr>
        <w:spacing w:line="300" w:lineRule="exact"/>
        <w:rPr>
          <w:rFonts w:asciiTheme="majorEastAsia" w:eastAsiaTheme="majorEastAsia" w:hAnsiTheme="majorEastAsia"/>
          <w:b w:val="0"/>
          <w:bCs/>
          <w:sz w:val="20"/>
          <w:szCs w:val="20"/>
        </w:rPr>
      </w:pPr>
      <w:r w:rsidRPr="008C0448"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>시장구분</w:t>
      </w:r>
      <w:r w:rsidRPr="008C0448">
        <w:rPr>
          <w:rFonts w:asciiTheme="majorEastAsia" w:eastAsiaTheme="majorEastAsia" w:hAnsiTheme="majorEastAsia"/>
          <w:b w:val="0"/>
          <w:bCs/>
          <w:sz w:val="20"/>
          <w:szCs w:val="20"/>
        </w:rPr>
        <w:t xml:space="preserve">: KOSPI </w:t>
      </w:r>
    </w:p>
    <w:p w14:paraId="100D025C" w14:textId="2AEBE349" w:rsidR="00E52920" w:rsidRPr="008C0448" w:rsidRDefault="00845580" w:rsidP="00960DC6">
      <w:pPr>
        <w:pStyle w:val="00"/>
        <w:numPr>
          <w:ilvl w:val="0"/>
          <w:numId w:val="3"/>
        </w:numPr>
        <w:spacing w:line="300" w:lineRule="exact"/>
        <w:rPr>
          <w:rFonts w:asciiTheme="majorEastAsia" w:eastAsiaTheme="majorEastAsia" w:hAnsiTheme="majorEastAsia"/>
          <w:b w:val="0"/>
          <w:bCs/>
          <w:sz w:val="20"/>
          <w:szCs w:val="20"/>
        </w:rPr>
      </w:pPr>
      <w:r w:rsidRPr="008C0448"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>조회일자:</w:t>
      </w:r>
      <w:r w:rsidRPr="008C0448">
        <w:rPr>
          <w:rFonts w:asciiTheme="majorEastAsia" w:eastAsiaTheme="majorEastAsia" w:hAnsiTheme="majorEastAsia"/>
          <w:b w:val="0"/>
          <w:bCs/>
          <w:sz w:val="20"/>
          <w:szCs w:val="20"/>
        </w:rPr>
        <w:t xml:space="preserve"> 20210912</w:t>
      </w:r>
    </w:p>
    <w:p w14:paraId="7F9D7C5B" w14:textId="6EFF5D13" w:rsidR="008C0448" w:rsidRPr="00DB3B8E" w:rsidRDefault="00F7175C" w:rsidP="00960DC6">
      <w:pPr>
        <w:pStyle w:val="00"/>
        <w:numPr>
          <w:ilvl w:val="0"/>
          <w:numId w:val="3"/>
        </w:numPr>
        <w:spacing w:line="300" w:lineRule="exact"/>
        <w:rPr>
          <w:rFonts w:asciiTheme="majorEastAsia" w:eastAsiaTheme="majorEastAsia" w:hAnsiTheme="majorEastAsia"/>
          <w:b w:val="0"/>
          <w:bCs/>
          <w:sz w:val="20"/>
          <w:szCs w:val="20"/>
        </w:rPr>
      </w:pPr>
      <w:r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>본 분석에서 언급되는 모든 시가총액은,</w:t>
      </w:r>
      <w:r>
        <w:rPr>
          <w:rFonts w:asciiTheme="majorEastAsia" w:eastAsiaTheme="majorEastAsia" w:hAnsiTheme="majorEastAsia"/>
          <w:b w:val="0"/>
          <w:bCs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 xml:space="preserve">조회 일자인 </w:t>
      </w:r>
      <w:r>
        <w:rPr>
          <w:rFonts w:asciiTheme="majorEastAsia" w:eastAsiaTheme="majorEastAsia" w:hAnsiTheme="majorEastAsia"/>
          <w:b w:val="0"/>
          <w:bCs/>
          <w:sz w:val="20"/>
          <w:szCs w:val="20"/>
        </w:rPr>
        <w:t>2021</w:t>
      </w:r>
      <w:r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 xml:space="preserve">년 </w:t>
      </w:r>
      <w:r>
        <w:rPr>
          <w:rFonts w:asciiTheme="majorEastAsia" w:eastAsiaTheme="majorEastAsia" w:hAnsiTheme="majorEastAsia"/>
          <w:b w:val="0"/>
          <w:bCs/>
          <w:sz w:val="20"/>
          <w:szCs w:val="20"/>
        </w:rPr>
        <w:t>9</w:t>
      </w:r>
      <w:r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 xml:space="preserve">월 </w:t>
      </w:r>
      <w:r>
        <w:rPr>
          <w:rFonts w:asciiTheme="majorEastAsia" w:eastAsiaTheme="majorEastAsia" w:hAnsiTheme="majorEastAsia"/>
          <w:b w:val="0"/>
          <w:bCs/>
          <w:sz w:val="20"/>
          <w:szCs w:val="20"/>
        </w:rPr>
        <w:t>12</w:t>
      </w:r>
      <w:r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>일 기준 각 종목별 시가총액</w:t>
      </w:r>
      <w:r w:rsidR="00CC204C"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>을</w:t>
      </w:r>
      <w:r w:rsidR="008C0448"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 xml:space="preserve"> 의미</w:t>
      </w:r>
    </w:p>
    <w:p w14:paraId="65DAA24F" w14:textId="16E413F4" w:rsidR="00DB3B8E" w:rsidRDefault="00DB3B8E" w:rsidP="00DB3B8E">
      <w:pPr>
        <w:pStyle w:val="00"/>
        <w:numPr>
          <w:ilvl w:val="0"/>
          <w:numId w:val="0"/>
        </w:numPr>
        <w:spacing w:line="300" w:lineRule="exact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외부 데이터 </w:t>
      </w:r>
      <w:r>
        <w:rPr>
          <w:rFonts w:asciiTheme="majorEastAsia" w:eastAsiaTheme="majorEastAsia" w:hAnsiTheme="majorEastAsia"/>
          <w:sz w:val="20"/>
          <w:szCs w:val="20"/>
        </w:rPr>
        <w:t xml:space="preserve">2. </w:t>
      </w:r>
      <w:r>
        <w:rPr>
          <w:rFonts w:asciiTheme="majorEastAsia" w:eastAsiaTheme="majorEastAsia" w:hAnsiTheme="majorEastAsia" w:hint="eastAsia"/>
          <w:sz w:val="20"/>
          <w:szCs w:val="20"/>
        </w:rPr>
        <w:t>기업 재무지표 데이터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CC204C">
        <w:rPr>
          <w:rFonts w:asciiTheme="majorEastAsia" w:eastAsiaTheme="majorEastAsia" w:hAnsiTheme="majorEastAsia"/>
          <w:b w:val="0"/>
          <w:bCs/>
          <w:sz w:val="20"/>
          <w:szCs w:val="20"/>
        </w:rPr>
        <w:t>(</w:t>
      </w:r>
      <w:r w:rsidRPr="00CC204C"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>출처:</w:t>
      </w:r>
      <w:r w:rsidRPr="00CC204C">
        <w:rPr>
          <w:rFonts w:asciiTheme="majorEastAsia" w:eastAsiaTheme="majorEastAsia" w:hAnsiTheme="majorEastAsia"/>
          <w:b w:val="0"/>
          <w:bCs/>
          <w:sz w:val="20"/>
          <w:szCs w:val="20"/>
        </w:rPr>
        <w:t xml:space="preserve"> </w:t>
      </w:r>
      <w:r w:rsidRPr="00CC204C"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>네이버 증권</w:t>
      </w:r>
      <w:r w:rsidRPr="00CC204C">
        <w:rPr>
          <w:rFonts w:asciiTheme="majorEastAsia" w:eastAsiaTheme="majorEastAsia" w:hAnsiTheme="majorEastAsia"/>
          <w:b w:val="0"/>
          <w:bCs/>
          <w:sz w:val="20"/>
          <w:szCs w:val="20"/>
        </w:rPr>
        <w:t xml:space="preserve">, </w:t>
      </w:r>
      <w:proofErr w:type="spellStart"/>
      <w:r w:rsidRPr="00CC204C"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>F</w:t>
      </w:r>
      <w:r w:rsidRPr="00CC204C">
        <w:rPr>
          <w:rFonts w:asciiTheme="majorEastAsia" w:eastAsiaTheme="majorEastAsia" w:hAnsiTheme="majorEastAsia"/>
          <w:b w:val="0"/>
          <w:bCs/>
          <w:sz w:val="20"/>
          <w:szCs w:val="20"/>
        </w:rPr>
        <w:t>nGuide</w:t>
      </w:r>
      <w:proofErr w:type="spellEnd"/>
      <w:r w:rsidRPr="00CC204C">
        <w:rPr>
          <w:rFonts w:asciiTheme="majorEastAsia" w:eastAsiaTheme="majorEastAsia" w:hAnsiTheme="majorEastAsia"/>
          <w:b w:val="0"/>
          <w:bCs/>
          <w:sz w:val="20"/>
          <w:szCs w:val="20"/>
        </w:rPr>
        <w:t>)</w:t>
      </w:r>
    </w:p>
    <w:p w14:paraId="7C492C25" w14:textId="5FE55BC6" w:rsidR="00DA1B0A" w:rsidRDefault="00DA1B0A" w:rsidP="00960DC6">
      <w:pPr>
        <w:pStyle w:val="00"/>
        <w:numPr>
          <w:ilvl w:val="0"/>
          <w:numId w:val="3"/>
        </w:numPr>
        <w:spacing w:line="300" w:lineRule="exact"/>
        <w:rPr>
          <w:rFonts w:asciiTheme="majorEastAsia" w:eastAsiaTheme="majorEastAsia" w:hAnsiTheme="majorEastAsia"/>
          <w:b w:val="0"/>
          <w:bCs/>
          <w:sz w:val="20"/>
          <w:szCs w:val="20"/>
        </w:rPr>
      </w:pPr>
      <w:r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 xml:space="preserve">업종 </w:t>
      </w:r>
      <w:r>
        <w:rPr>
          <w:rFonts w:asciiTheme="majorEastAsia" w:eastAsiaTheme="majorEastAsia" w:hAnsiTheme="majorEastAsia"/>
          <w:b w:val="0"/>
          <w:bCs/>
          <w:sz w:val="20"/>
          <w:szCs w:val="20"/>
        </w:rPr>
        <w:t>PER</w:t>
      </w:r>
      <w:r w:rsidR="0094657D">
        <w:rPr>
          <w:rFonts w:asciiTheme="majorEastAsia" w:eastAsiaTheme="majorEastAsia" w:hAnsiTheme="majorEastAsia"/>
          <w:b w:val="0"/>
          <w:bCs/>
          <w:sz w:val="20"/>
          <w:szCs w:val="20"/>
        </w:rPr>
        <w:t xml:space="preserve">, </w:t>
      </w:r>
      <w:r w:rsidR="0094657D"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>R</w:t>
      </w:r>
      <w:r w:rsidR="0094657D">
        <w:rPr>
          <w:rFonts w:asciiTheme="majorEastAsia" w:eastAsiaTheme="majorEastAsia" w:hAnsiTheme="majorEastAsia"/>
          <w:b w:val="0"/>
          <w:bCs/>
          <w:sz w:val="20"/>
          <w:szCs w:val="20"/>
        </w:rPr>
        <w:t>OE, EPS, EV/EBITDA</w:t>
      </w:r>
    </w:p>
    <w:p w14:paraId="7EF51BBC" w14:textId="56313829" w:rsidR="00845580" w:rsidRDefault="00845580" w:rsidP="003C01DD">
      <w:pPr>
        <w:pStyle w:val="00"/>
        <w:numPr>
          <w:ilvl w:val="0"/>
          <w:numId w:val="0"/>
        </w:numPr>
        <w:spacing w:line="300" w:lineRule="exact"/>
        <w:rPr>
          <w:rFonts w:asciiTheme="majorEastAsia" w:eastAsiaTheme="majorEastAsia" w:hAnsiTheme="majorEastAsia"/>
          <w:sz w:val="20"/>
          <w:szCs w:val="20"/>
        </w:rPr>
      </w:pPr>
      <w:r w:rsidRPr="008C0448">
        <w:rPr>
          <w:rFonts w:asciiTheme="majorEastAsia" w:eastAsiaTheme="majorEastAsia" w:hAnsiTheme="majorEastAsia" w:hint="eastAsia"/>
          <w:sz w:val="20"/>
          <w:szCs w:val="20"/>
        </w:rPr>
        <w:t>외부 데이터</w:t>
      </w:r>
      <w:r w:rsidRPr="008C0448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DB3B8E">
        <w:rPr>
          <w:rFonts w:asciiTheme="majorEastAsia" w:eastAsiaTheme="majorEastAsia" w:hAnsiTheme="majorEastAsia"/>
          <w:sz w:val="20"/>
          <w:szCs w:val="20"/>
        </w:rPr>
        <w:t>3</w:t>
      </w:r>
      <w:r w:rsidRPr="008C0448"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="008C0448" w:rsidRPr="008C0448">
        <w:rPr>
          <w:rFonts w:asciiTheme="majorEastAsia" w:eastAsiaTheme="majorEastAsia" w:hAnsiTheme="majorEastAsia" w:hint="eastAsia"/>
          <w:sz w:val="20"/>
          <w:szCs w:val="20"/>
        </w:rPr>
        <w:t xml:space="preserve">뉴스 </w:t>
      </w:r>
      <w:proofErr w:type="spellStart"/>
      <w:r w:rsidR="008C0448" w:rsidRPr="008C0448">
        <w:rPr>
          <w:rFonts w:asciiTheme="majorEastAsia" w:eastAsiaTheme="majorEastAsia" w:hAnsiTheme="majorEastAsia" w:hint="eastAsia"/>
          <w:sz w:val="20"/>
          <w:szCs w:val="20"/>
        </w:rPr>
        <w:t>크롤링</w:t>
      </w:r>
      <w:proofErr w:type="spellEnd"/>
      <w:r w:rsidR="008C0448" w:rsidRPr="008C0448">
        <w:rPr>
          <w:rFonts w:asciiTheme="majorEastAsia" w:eastAsiaTheme="majorEastAsia" w:hAnsiTheme="majorEastAsia" w:hint="eastAsia"/>
          <w:sz w:val="20"/>
          <w:szCs w:val="20"/>
        </w:rPr>
        <w:t xml:space="preserve"> 데이터 </w:t>
      </w:r>
      <w:r w:rsidR="008C0448" w:rsidRPr="00CC204C">
        <w:rPr>
          <w:rFonts w:asciiTheme="majorEastAsia" w:eastAsiaTheme="majorEastAsia" w:hAnsiTheme="majorEastAsia"/>
          <w:b w:val="0"/>
          <w:bCs/>
          <w:sz w:val="20"/>
          <w:szCs w:val="20"/>
        </w:rPr>
        <w:t>(</w:t>
      </w:r>
      <w:r w:rsidR="008C0448" w:rsidRPr="00CC204C"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>출처:</w:t>
      </w:r>
      <w:r w:rsidR="008C0448" w:rsidRPr="00CC204C">
        <w:rPr>
          <w:rFonts w:asciiTheme="majorEastAsia" w:eastAsiaTheme="majorEastAsia" w:hAnsiTheme="majorEastAsia"/>
          <w:b w:val="0"/>
          <w:bCs/>
          <w:sz w:val="20"/>
          <w:szCs w:val="20"/>
        </w:rPr>
        <w:t xml:space="preserve"> </w:t>
      </w:r>
      <w:r w:rsidR="008C0448" w:rsidRPr="00CC204C"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>네이버 뉴스)</w:t>
      </w:r>
    </w:p>
    <w:p w14:paraId="246D294F" w14:textId="10E237E4" w:rsidR="008C0448" w:rsidRPr="00DB3B8E" w:rsidRDefault="008C0448" w:rsidP="003C01DD">
      <w:pPr>
        <w:pStyle w:val="00"/>
        <w:numPr>
          <w:ilvl w:val="0"/>
          <w:numId w:val="0"/>
        </w:numPr>
        <w:spacing w:line="300" w:lineRule="exact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외부 데이터 </w:t>
      </w:r>
      <w:r w:rsidR="00DB3B8E">
        <w:rPr>
          <w:rFonts w:asciiTheme="majorEastAsia" w:eastAsiaTheme="majorEastAsia" w:hAnsiTheme="majorEastAsia"/>
          <w:sz w:val="20"/>
          <w:szCs w:val="20"/>
        </w:rPr>
        <w:t>4</w:t>
      </w:r>
      <w:r>
        <w:rPr>
          <w:rFonts w:asciiTheme="majorEastAsia" w:eastAsiaTheme="majorEastAsia" w:hAnsiTheme="majorEastAsia"/>
          <w:sz w:val="20"/>
          <w:szCs w:val="20"/>
        </w:rPr>
        <w:t xml:space="preserve">.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한국어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</w:rPr>
        <w:t>불용어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</w:rPr>
        <w:t xml:space="preserve"> 목록 데이터 </w:t>
      </w:r>
      <w:r w:rsidRPr="00CC204C">
        <w:rPr>
          <w:rFonts w:asciiTheme="majorEastAsia" w:eastAsiaTheme="majorEastAsia" w:hAnsiTheme="majorEastAsia"/>
          <w:b w:val="0"/>
          <w:bCs/>
          <w:sz w:val="20"/>
          <w:szCs w:val="20"/>
        </w:rPr>
        <w:t>(</w:t>
      </w:r>
      <w:r w:rsidRPr="00DB3B8E"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>출처:</w:t>
      </w:r>
      <w:r w:rsidR="00CC204C" w:rsidRPr="00DB3B8E">
        <w:rPr>
          <w:rFonts w:asciiTheme="majorEastAsia" w:eastAsiaTheme="majorEastAsia" w:hAnsiTheme="majorEastAsia"/>
          <w:b w:val="0"/>
          <w:bCs/>
          <w:sz w:val="20"/>
          <w:szCs w:val="20"/>
        </w:rPr>
        <w:t xml:space="preserve"> </w:t>
      </w:r>
      <w:hyperlink r:id="rId10" w:history="1">
        <w:r w:rsidR="00CC204C" w:rsidRPr="00DB3B8E">
          <w:rPr>
            <w:rStyle w:val="ac"/>
            <w:rFonts w:asciiTheme="majorEastAsia" w:eastAsiaTheme="majorEastAsia" w:hAnsiTheme="majorEastAsia"/>
            <w:b w:val="0"/>
            <w:bCs/>
            <w:color w:val="auto"/>
            <w:sz w:val="20"/>
            <w:szCs w:val="20"/>
            <w:u w:val="none"/>
          </w:rPr>
          <w:t>https://bab2min.tistory.com/544</w:t>
        </w:r>
      </w:hyperlink>
      <w:r w:rsidR="00CC204C" w:rsidRPr="00DB3B8E">
        <w:rPr>
          <w:rFonts w:asciiTheme="majorEastAsia" w:eastAsiaTheme="majorEastAsia" w:hAnsiTheme="majorEastAsia"/>
          <w:b w:val="0"/>
          <w:bCs/>
          <w:sz w:val="20"/>
          <w:szCs w:val="20"/>
        </w:rPr>
        <w:t>)</w:t>
      </w:r>
    </w:p>
    <w:p w14:paraId="2D9484F8" w14:textId="3D6535D8" w:rsidR="008C0448" w:rsidRPr="00DB3B8E" w:rsidRDefault="008C0448" w:rsidP="003C01DD">
      <w:pPr>
        <w:pStyle w:val="00"/>
        <w:numPr>
          <w:ilvl w:val="0"/>
          <w:numId w:val="0"/>
        </w:numPr>
        <w:spacing w:line="300" w:lineRule="exact"/>
        <w:rPr>
          <w:rFonts w:asciiTheme="majorEastAsia" w:eastAsiaTheme="majorEastAsia" w:hAnsiTheme="majorEastAsia"/>
          <w:b w:val="0"/>
          <w:bCs/>
          <w:sz w:val="20"/>
          <w:szCs w:val="20"/>
        </w:rPr>
      </w:pPr>
      <w:r w:rsidRPr="00DB3B8E">
        <w:rPr>
          <w:rFonts w:asciiTheme="majorEastAsia" w:eastAsiaTheme="majorEastAsia" w:hAnsiTheme="majorEastAsia"/>
          <w:sz w:val="20"/>
          <w:szCs w:val="20"/>
        </w:rPr>
        <w:t>외</w:t>
      </w:r>
      <w:r w:rsidRPr="00DB3B8E">
        <w:rPr>
          <w:rFonts w:asciiTheme="majorEastAsia" w:eastAsiaTheme="majorEastAsia" w:hAnsiTheme="majorEastAsia" w:hint="eastAsia"/>
          <w:sz w:val="20"/>
          <w:szCs w:val="20"/>
        </w:rPr>
        <w:t xml:space="preserve">부 데이터 </w:t>
      </w:r>
      <w:r w:rsidR="00DB3B8E" w:rsidRPr="00DB3B8E">
        <w:rPr>
          <w:rFonts w:asciiTheme="majorEastAsia" w:eastAsiaTheme="majorEastAsia" w:hAnsiTheme="majorEastAsia"/>
          <w:sz w:val="20"/>
          <w:szCs w:val="20"/>
        </w:rPr>
        <w:t>5</w:t>
      </w:r>
      <w:r w:rsidRPr="00DB3B8E"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="00CC204C" w:rsidRPr="00DB3B8E">
        <w:rPr>
          <w:rFonts w:asciiTheme="majorEastAsia" w:eastAsiaTheme="majorEastAsia" w:hAnsiTheme="majorEastAsia"/>
          <w:sz w:val="20"/>
          <w:szCs w:val="20"/>
        </w:rPr>
        <w:t xml:space="preserve">KNU </w:t>
      </w:r>
      <w:r w:rsidRPr="00DB3B8E">
        <w:rPr>
          <w:rFonts w:asciiTheme="majorEastAsia" w:eastAsiaTheme="majorEastAsia" w:hAnsiTheme="majorEastAsia" w:hint="eastAsia"/>
          <w:sz w:val="20"/>
          <w:szCs w:val="20"/>
        </w:rPr>
        <w:t xml:space="preserve">한국어 감성사전 </w:t>
      </w:r>
      <w:r w:rsidRPr="00DB3B8E">
        <w:rPr>
          <w:rFonts w:asciiTheme="majorEastAsia" w:eastAsiaTheme="majorEastAsia" w:hAnsiTheme="majorEastAsia"/>
          <w:b w:val="0"/>
          <w:bCs/>
          <w:sz w:val="20"/>
          <w:szCs w:val="20"/>
        </w:rPr>
        <w:t>(</w:t>
      </w:r>
      <w:r w:rsidRPr="00DB3B8E"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>출처:</w:t>
      </w:r>
      <w:r w:rsidRPr="00DB3B8E">
        <w:rPr>
          <w:rFonts w:asciiTheme="majorEastAsia" w:eastAsiaTheme="majorEastAsia" w:hAnsiTheme="majorEastAsia"/>
          <w:b w:val="0"/>
          <w:bCs/>
          <w:sz w:val="20"/>
          <w:szCs w:val="20"/>
        </w:rPr>
        <w:t xml:space="preserve"> </w:t>
      </w:r>
      <w:hyperlink r:id="rId11" w:history="1">
        <w:r w:rsidR="00CC204C" w:rsidRPr="00DB3B8E">
          <w:rPr>
            <w:rStyle w:val="ac"/>
            <w:rFonts w:asciiTheme="majorEastAsia" w:eastAsiaTheme="majorEastAsia" w:hAnsiTheme="majorEastAsia"/>
            <w:b w:val="0"/>
            <w:bCs/>
            <w:color w:val="auto"/>
            <w:sz w:val="20"/>
            <w:szCs w:val="20"/>
            <w:u w:val="none"/>
          </w:rPr>
          <w:t>https://github.com/park1200656/KnuSentiLex</w:t>
        </w:r>
      </w:hyperlink>
      <w:r w:rsidR="00CC204C" w:rsidRPr="00DB3B8E">
        <w:rPr>
          <w:rFonts w:asciiTheme="majorEastAsia" w:eastAsiaTheme="majorEastAsia" w:hAnsiTheme="majorEastAsia"/>
          <w:b w:val="0"/>
          <w:bCs/>
          <w:sz w:val="20"/>
          <w:szCs w:val="20"/>
        </w:rPr>
        <w:t>)</w:t>
      </w:r>
    </w:p>
    <w:p w14:paraId="206AD735" w14:textId="10A0EFC7" w:rsidR="00CC204C" w:rsidRPr="00555F8D" w:rsidRDefault="00CC204C" w:rsidP="003C01DD">
      <w:pPr>
        <w:pStyle w:val="00"/>
        <w:numPr>
          <w:ilvl w:val="0"/>
          <w:numId w:val="0"/>
        </w:numPr>
        <w:spacing w:line="300" w:lineRule="exact"/>
        <w:rPr>
          <w:rFonts w:asciiTheme="majorEastAsia" w:eastAsiaTheme="majorEastAsia" w:hAnsiTheme="majorEastAsia"/>
          <w:b w:val="0"/>
          <w:bCs/>
          <w:sz w:val="20"/>
          <w:szCs w:val="20"/>
        </w:rPr>
      </w:pPr>
      <w:r w:rsidRPr="00CC204C">
        <w:rPr>
          <w:rFonts w:asciiTheme="majorEastAsia" w:eastAsiaTheme="majorEastAsia" w:hAnsiTheme="majorEastAsia" w:hint="eastAsia"/>
          <w:sz w:val="20"/>
          <w:szCs w:val="20"/>
        </w:rPr>
        <w:t xml:space="preserve">외부 데이터 </w:t>
      </w:r>
      <w:r w:rsidR="00DB3B8E">
        <w:rPr>
          <w:rFonts w:asciiTheme="majorEastAsia" w:eastAsiaTheme="majorEastAsia" w:hAnsiTheme="majorEastAsia"/>
          <w:sz w:val="20"/>
          <w:szCs w:val="20"/>
        </w:rPr>
        <w:t>6</w:t>
      </w:r>
      <w:r w:rsidRPr="00CC204C">
        <w:rPr>
          <w:rFonts w:asciiTheme="majorEastAsia" w:eastAsiaTheme="majorEastAsia" w:hAnsiTheme="majorEastAsia"/>
          <w:sz w:val="20"/>
          <w:szCs w:val="20"/>
        </w:rPr>
        <w:t>. (</w:t>
      </w:r>
      <w:proofErr w:type="spellStart"/>
      <w:r w:rsidRPr="00CC204C">
        <w:rPr>
          <w:rFonts w:asciiTheme="majorEastAsia" w:eastAsiaTheme="majorEastAsia" w:hAnsiTheme="majorEastAsia" w:hint="eastAsia"/>
          <w:sz w:val="20"/>
          <w:szCs w:val="20"/>
        </w:rPr>
        <w:t>시총</w:t>
      </w:r>
      <w:proofErr w:type="spellEnd"/>
      <w:r w:rsidRPr="00CC204C">
        <w:rPr>
          <w:rFonts w:asciiTheme="majorEastAsia" w:eastAsiaTheme="majorEastAsia" w:hAnsiTheme="majorEastAsia" w:hint="eastAsia"/>
          <w:sz w:val="20"/>
          <w:szCs w:val="20"/>
        </w:rPr>
        <w:t xml:space="preserve"> 상위 </w:t>
      </w:r>
      <w:r w:rsidRPr="00CC204C">
        <w:rPr>
          <w:rFonts w:asciiTheme="majorEastAsia" w:eastAsiaTheme="majorEastAsia" w:hAnsiTheme="majorEastAsia"/>
          <w:sz w:val="20"/>
          <w:szCs w:val="20"/>
        </w:rPr>
        <w:t>100</w:t>
      </w:r>
      <w:r w:rsidRPr="00CC204C">
        <w:rPr>
          <w:rFonts w:asciiTheme="majorEastAsia" w:eastAsiaTheme="majorEastAsia" w:hAnsiTheme="majorEastAsia" w:hint="eastAsia"/>
          <w:sz w:val="20"/>
          <w:szCs w:val="20"/>
        </w:rPr>
        <w:t>대 기업에 대한)</w:t>
      </w:r>
      <w:r w:rsidRPr="00CC204C">
        <w:rPr>
          <w:rFonts w:asciiTheme="majorEastAsia" w:eastAsiaTheme="majorEastAsia" w:hAnsiTheme="majorEastAsia"/>
          <w:sz w:val="20"/>
          <w:szCs w:val="20"/>
        </w:rPr>
        <w:t xml:space="preserve"> MSCI </w:t>
      </w:r>
      <w:r w:rsidRPr="00CC204C">
        <w:rPr>
          <w:rFonts w:asciiTheme="majorEastAsia" w:eastAsiaTheme="majorEastAsia" w:hAnsiTheme="majorEastAsia" w:hint="eastAsia"/>
          <w:sz w:val="20"/>
          <w:szCs w:val="20"/>
        </w:rPr>
        <w:t>E</w:t>
      </w:r>
      <w:r w:rsidRPr="00CC204C">
        <w:rPr>
          <w:rFonts w:asciiTheme="majorEastAsia" w:eastAsiaTheme="majorEastAsia" w:hAnsiTheme="majorEastAsia"/>
          <w:sz w:val="20"/>
          <w:szCs w:val="20"/>
        </w:rPr>
        <w:t xml:space="preserve">SG Ratings </w:t>
      </w:r>
      <w:r w:rsidRPr="00CC204C">
        <w:rPr>
          <w:rFonts w:asciiTheme="majorEastAsia" w:eastAsiaTheme="majorEastAsia" w:hAnsiTheme="majorEastAsia" w:hint="eastAsia"/>
          <w:sz w:val="20"/>
          <w:szCs w:val="20"/>
        </w:rPr>
        <w:t>데이터</w:t>
      </w:r>
      <w:r w:rsidRPr="00CC204C"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 xml:space="preserve"> </w:t>
      </w:r>
      <w:r w:rsidRPr="00CC204C">
        <w:rPr>
          <w:rFonts w:asciiTheme="majorEastAsia" w:eastAsiaTheme="majorEastAsia" w:hAnsiTheme="majorEastAsia"/>
          <w:b w:val="0"/>
          <w:bCs/>
          <w:sz w:val="20"/>
          <w:szCs w:val="20"/>
        </w:rPr>
        <w:t>(</w:t>
      </w:r>
      <w:r w:rsidRPr="00CC204C">
        <w:rPr>
          <w:rFonts w:asciiTheme="majorEastAsia" w:eastAsiaTheme="majorEastAsia" w:hAnsiTheme="majorEastAsia" w:hint="eastAsia"/>
          <w:b w:val="0"/>
          <w:bCs/>
          <w:sz w:val="20"/>
          <w:szCs w:val="20"/>
        </w:rPr>
        <w:t>출처:</w:t>
      </w:r>
      <w:r w:rsidRPr="00CC204C">
        <w:rPr>
          <w:rFonts w:asciiTheme="majorEastAsia" w:eastAsiaTheme="majorEastAsia" w:hAnsiTheme="majorEastAsia"/>
          <w:b w:val="0"/>
          <w:bCs/>
          <w:sz w:val="20"/>
          <w:szCs w:val="20"/>
        </w:rPr>
        <w:t xml:space="preserve"> MSCI)</w:t>
      </w:r>
    </w:p>
    <w:sectPr w:rsidR="00CC204C" w:rsidRPr="00555F8D" w:rsidSect="005607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0" w:h="16840"/>
      <w:pgMar w:top="851" w:right="851" w:bottom="851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824AB" w14:textId="77777777" w:rsidR="00837867" w:rsidRDefault="00837867" w:rsidP="009024DA">
      <w:r>
        <w:separator/>
      </w:r>
    </w:p>
  </w:endnote>
  <w:endnote w:type="continuationSeparator" w:id="0">
    <w:p w14:paraId="69323CEE" w14:textId="77777777" w:rsidR="00837867" w:rsidRDefault="00837867" w:rsidP="00902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2F18" w14:textId="77777777" w:rsidR="00CC2DC1" w:rsidRDefault="00837867">
    <w:pPr>
      <w:pStyle w:val="a4"/>
    </w:pPr>
    <w:sdt>
      <w:sdtPr>
        <w:id w:val="969400743"/>
        <w:placeholder>
          <w:docPart w:val="D83E67E6CDB1490B94A8700C9B0E7E42"/>
        </w:placeholder>
        <w:temporary/>
        <w:showingPlcHdr/>
      </w:sdtPr>
      <w:sdtEndPr/>
      <w:sdtContent>
        <w:r w:rsidR="00CC2DC1">
          <w:t>[Type text]</w:t>
        </w:r>
      </w:sdtContent>
    </w:sdt>
    <w:r w:rsidR="00CC2DC1">
      <w:ptab w:relativeTo="margin" w:alignment="center" w:leader="none"/>
    </w:r>
    <w:sdt>
      <w:sdtPr>
        <w:id w:val="969400748"/>
        <w:placeholder>
          <w:docPart w:val="2FCA03BE525A445884202A14C4CAACC9"/>
        </w:placeholder>
        <w:temporary/>
        <w:showingPlcHdr/>
      </w:sdtPr>
      <w:sdtEndPr/>
      <w:sdtContent>
        <w:r w:rsidR="00CC2DC1">
          <w:t>[Type text]</w:t>
        </w:r>
      </w:sdtContent>
    </w:sdt>
    <w:r w:rsidR="00CC2DC1">
      <w:ptab w:relativeTo="margin" w:alignment="right" w:leader="none"/>
    </w:r>
    <w:sdt>
      <w:sdtPr>
        <w:id w:val="969400753"/>
        <w:placeholder>
          <w:docPart w:val="02EEF63A07BE4A2C9C4058D7363A79BD"/>
        </w:placeholder>
        <w:temporary/>
        <w:showingPlcHdr/>
      </w:sdtPr>
      <w:sdtEndPr/>
      <w:sdtContent>
        <w:r w:rsidR="00CC2DC1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3492144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7427D4E7" w14:textId="77777777" w:rsidR="00560777" w:rsidRPr="00560777" w:rsidRDefault="00560777">
        <w:pPr>
          <w:pStyle w:val="a4"/>
          <w:jc w:val="center"/>
          <w:rPr>
            <w:color w:val="FFFFFF" w:themeColor="background1"/>
          </w:rPr>
        </w:pPr>
        <w:r w:rsidRPr="00560777">
          <w:rPr>
            <w:color w:val="FFFFFF" w:themeColor="background1"/>
          </w:rPr>
          <w:fldChar w:fldCharType="begin"/>
        </w:r>
        <w:r w:rsidRPr="00560777">
          <w:rPr>
            <w:color w:val="FFFFFF" w:themeColor="background1"/>
          </w:rPr>
          <w:instrText>PAGE   \* MERGEFORMAT</w:instrText>
        </w:r>
        <w:r w:rsidRPr="00560777">
          <w:rPr>
            <w:color w:val="FFFFFF" w:themeColor="background1"/>
          </w:rPr>
          <w:fldChar w:fldCharType="separate"/>
        </w:r>
        <w:r w:rsidRPr="00560777">
          <w:rPr>
            <w:noProof/>
            <w:color w:val="FFFFFF" w:themeColor="background1"/>
            <w:lang w:val="ko-KR" w:eastAsia="ko-KR"/>
          </w:rPr>
          <w:t>2</w:t>
        </w:r>
        <w:r w:rsidRPr="00560777">
          <w:rPr>
            <w:color w:val="FFFFFF" w:themeColor="background1"/>
          </w:rPr>
          <w:fldChar w:fldCharType="end"/>
        </w:r>
      </w:p>
    </w:sdtContent>
  </w:sdt>
  <w:p w14:paraId="371F96E2" w14:textId="77777777" w:rsidR="00CC2DC1" w:rsidRDefault="00CC2DC1">
    <w:pPr>
      <w:pStyle w:val="a4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0BD23" w14:textId="77777777" w:rsidR="00837867" w:rsidRDefault="00837867" w:rsidP="009024DA">
      <w:r>
        <w:separator/>
      </w:r>
    </w:p>
  </w:footnote>
  <w:footnote w:type="continuationSeparator" w:id="0">
    <w:p w14:paraId="6FAF96B3" w14:textId="77777777" w:rsidR="00837867" w:rsidRDefault="00837867" w:rsidP="00902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D2F71" w14:textId="77777777" w:rsidR="00CC2DC1" w:rsidRDefault="00837867">
    <w:pPr>
      <w:pStyle w:val="a3"/>
    </w:pPr>
    <w:r>
      <w:rPr>
        <w:noProof/>
      </w:rPr>
      <w:pict w14:anchorId="4B7E52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90" type="#_x0000_t75" style="position:absolute;margin-left:0;margin-top:0;width:595.15pt;height:841.85pt;z-index:-251651072;mso-wrap-edited:f;mso-position-horizontal:center;mso-position-horizontal-relative:margin;mso-position-vertical:center;mso-position-vertical-relative:margin" wrapcoords="-27 0 -27 21561 21600 21561 21600 0 -27 0">
          <v:imagedata r:id="rId1" o:title="자산운용보고서-1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42F32" w14:textId="77777777" w:rsidR="00CC2DC1" w:rsidRDefault="00837867">
    <w:pPr>
      <w:pStyle w:val="a3"/>
    </w:pPr>
    <w:r>
      <w:rPr>
        <w:noProof/>
      </w:rPr>
      <w:pict w14:anchorId="484222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89" type="#_x0000_t75" style="position:absolute;margin-left:-42.8pt;margin-top:-49.45pt;width:595.15pt;height:841.85pt;z-index:-251652096;mso-wrap-edited:f;mso-position-horizontal-relative:margin;mso-position-vertical-relative:margin" wrapcoords="-27 0 -27 21561 21600 21561 21600 0 -27 0">
          <v:imagedata r:id="rId1" o:title="자산운용보고서-1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8E7C" w14:textId="77777777" w:rsidR="00CC2DC1" w:rsidRDefault="00837867">
    <w:pPr>
      <w:pStyle w:val="a3"/>
    </w:pPr>
    <w:r>
      <w:rPr>
        <w:noProof/>
      </w:rPr>
      <w:pict w14:anchorId="2C41C8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91" type="#_x0000_t75" style="position:absolute;margin-left:0;margin-top:0;width:595.15pt;height:841.85pt;z-index:-251650048;mso-wrap-edited:f;mso-position-horizontal:center;mso-position-horizontal-relative:margin;mso-position-vertical:center;mso-position-vertical-relative:margin" wrapcoords="-27 0 -27 21561 21600 21561 21600 0 -27 0">
          <v:imagedata r:id="rId1" o:title="자산운용보고서-1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42D20"/>
    <w:multiLevelType w:val="hybridMultilevel"/>
    <w:tmpl w:val="D7547106"/>
    <w:lvl w:ilvl="0" w:tplc="50C642EA">
      <w:start w:val="1"/>
      <w:numFmt w:val="decimal"/>
      <w:pStyle w:val="00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4F610677"/>
    <w:multiLevelType w:val="hybridMultilevel"/>
    <w:tmpl w:val="FE1ADA5A"/>
    <w:lvl w:ilvl="0" w:tplc="D54E8D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BB367B"/>
    <w:multiLevelType w:val="hybridMultilevel"/>
    <w:tmpl w:val="5CCA04A2"/>
    <w:lvl w:ilvl="0" w:tplc="0CA44E8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9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FFE"/>
    <w:rsid w:val="0000362D"/>
    <w:rsid w:val="000071A4"/>
    <w:rsid w:val="000134A2"/>
    <w:rsid w:val="00015ECE"/>
    <w:rsid w:val="00026BCA"/>
    <w:rsid w:val="00030B1D"/>
    <w:rsid w:val="0004463B"/>
    <w:rsid w:val="00044660"/>
    <w:rsid w:val="000476F3"/>
    <w:rsid w:val="00055463"/>
    <w:rsid w:val="00066AE6"/>
    <w:rsid w:val="00074085"/>
    <w:rsid w:val="00076529"/>
    <w:rsid w:val="00080855"/>
    <w:rsid w:val="00081E76"/>
    <w:rsid w:val="000821BD"/>
    <w:rsid w:val="0009243D"/>
    <w:rsid w:val="000929D1"/>
    <w:rsid w:val="000A3895"/>
    <w:rsid w:val="000A44DD"/>
    <w:rsid w:val="000B373D"/>
    <w:rsid w:val="000C001F"/>
    <w:rsid w:val="000C074A"/>
    <w:rsid w:val="000C15F0"/>
    <w:rsid w:val="000C3E95"/>
    <w:rsid w:val="000C5875"/>
    <w:rsid w:val="000C6A63"/>
    <w:rsid w:val="000E6C44"/>
    <w:rsid w:val="000F4231"/>
    <w:rsid w:val="000F7AA8"/>
    <w:rsid w:val="00101D4E"/>
    <w:rsid w:val="00103C86"/>
    <w:rsid w:val="001067E6"/>
    <w:rsid w:val="00106E2D"/>
    <w:rsid w:val="0011362B"/>
    <w:rsid w:val="001177C7"/>
    <w:rsid w:val="00123F04"/>
    <w:rsid w:val="001269CB"/>
    <w:rsid w:val="00131F42"/>
    <w:rsid w:val="00136437"/>
    <w:rsid w:val="00137773"/>
    <w:rsid w:val="00137D15"/>
    <w:rsid w:val="001428C6"/>
    <w:rsid w:val="00142B53"/>
    <w:rsid w:val="00145177"/>
    <w:rsid w:val="00153909"/>
    <w:rsid w:val="00153CF9"/>
    <w:rsid w:val="001569C9"/>
    <w:rsid w:val="0016597C"/>
    <w:rsid w:val="00165AA7"/>
    <w:rsid w:val="00166D9A"/>
    <w:rsid w:val="00181FA2"/>
    <w:rsid w:val="00182A3C"/>
    <w:rsid w:val="00182B9E"/>
    <w:rsid w:val="00184E4C"/>
    <w:rsid w:val="00185F90"/>
    <w:rsid w:val="00190510"/>
    <w:rsid w:val="00194150"/>
    <w:rsid w:val="00197DBE"/>
    <w:rsid w:val="001A0BE6"/>
    <w:rsid w:val="001A6835"/>
    <w:rsid w:val="001B4A13"/>
    <w:rsid w:val="001B6BF9"/>
    <w:rsid w:val="001C3CD4"/>
    <w:rsid w:val="001D52FF"/>
    <w:rsid w:val="001D71C8"/>
    <w:rsid w:val="001E079F"/>
    <w:rsid w:val="001E4765"/>
    <w:rsid w:val="001E6AF3"/>
    <w:rsid w:val="001F2341"/>
    <w:rsid w:val="001F2E41"/>
    <w:rsid w:val="001F4D6A"/>
    <w:rsid w:val="00200482"/>
    <w:rsid w:val="00201244"/>
    <w:rsid w:val="0020583A"/>
    <w:rsid w:val="00207758"/>
    <w:rsid w:val="0021445B"/>
    <w:rsid w:val="0022061E"/>
    <w:rsid w:val="00223AF3"/>
    <w:rsid w:val="002263B0"/>
    <w:rsid w:val="002376B6"/>
    <w:rsid w:val="00242E06"/>
    <w:rsid w:val="002435DE"/>
    <w:rsid w:val="0024426F"/>
    <w:rsid w:val="00253F19"/>
    <w:rsid w:val="00254947"/>
    <w:rsid w:val="00255880"/>
    <w:rsid w:val="00257D37"/>
    <w:rsid w:val="0026458B"/>
    <w:rsid w:val="002706FE"/>
    <w:rsid w:val="00273DF3"/>
    <w:rsid w:val="00276132"/>
    <w:rsid w:val="00276B64"/>
    <w:rsid w:val="00297FE0"/>
    <w:rsid w:val="002A2C21"/>
    <w:rsid w:val="002A34B9"/>
    <w:rsid w:val="002A450C"/>
    <w:rsid w:val="002A4648"/>
    <w:rsid w:val="002A7314"/>
    <w:rsid w:val="002A7823"/>
    <w:rsid w:val="002B009C"/>
    <w:rsid w:val="002B0810"/>
    <w:rsid w:val="002B637F"/>
    <w:rsid w:val="002C4E23"/>
    <w:rsid w:val="002D0957"/>
    <w:rsid w:val="002D1D2B"/>
    <w:rsid w:val="002D2AA3"/>
    <w:rsid w:val="002D3C29"/>
    <w:rsid w:val="002D53D9"/>
    <w:rsid w:val="002D6DFE"/>
    <w:rsid w:val="002E2BBD"/>
    <w:rsid w:val="002E47B3"/>
    <w:rsid w:val="002E48D7"/>
    <w:rsid w:val="002E575C"/>
    <w:rsid w:val="002E6BBC"/>
    <w:rsid w:val="002E7A00"/>
    <w:rsid w:val="002E7DAC"/>
    <w:rsid w:val="00301483"/>
    <w:rsid w:val="00301F55"/>
    <w:rsid w:val="00303669"/>
    <w:rsid w:val="00306091"/>
    <w:rsid w:val="00311902"/>
    <w:rsid w:val="00317278"/>
    <w:rsid w:val="00335EB1"/>
    <w:rsid w:val="00350F46"/>
    <w:rsid w:val="00351A36"/>
    <w:rsid w:val="00351B80"/>
    <w:rsid w:val="00352942"/>
    <w:rsid w:val="0036249E"/>
    <w:rsid w:val="0036427F"/>
    <w:rsid w:val="00383CEE"/>
    <w:rsid w:val="00385A5A"/>
    <w:rsid w:val="00386BD4"/>
    <w:rsid w:val="003913F9"/>
    <w:rsid w:val="00392C8A"/>
    <w:rsid w:val="0039598B"/>
    <w:rsid w:val="003A6531"/>
    <w:rsid w:val="003A7D16"/>
    <w:rsid w:val="003C01DD"/>
    <w:rsid w:val="003C7BD0"/>
    <w:rsid w:val="003D067A"/>
    <w:rsid w:val="003D12CC"/>
    <w:rsid w:val="003D4053"/>
    <w:rsid w:val="003D6328"/>
    <w:rsid w:val="003E31EC"/>
    <w:rsid w:val="003E46E7"/>
    <w:rsid w:val="003E5B44"/>
    <w:rsid w:val="003F1E3A"/>
    <w:rsid w:val="003F37D0"/>
    <w:rsid w:val="003F5A16"/>
    <w:rsid w:val="003F6D15"/>
    <w:rsid w:val="00401231"/>
    <w:rsid w:val="00406B0C"/>
    <w:rsid w:val="0041001E"/>
    <w:rsid w:val="00410E63"/>
    <w:rsid w:val="00411A16"/>
    <w:rsid w:val="00416794"/>
    <w:rsid w:val="0043330C"/>
    <w:rsid w:val="0043369D"/>
    <w:rsid w:val="00443ACE"/>
    <w:rsid w:val="004464B4"/>
    <w:rsid w:val="00446FC7"/>
    <w:rsid w:val="004562E7"/>
    <w:rsid w:val="00456D75"/>
    <w:rsid w:val="004572DE"/>
    <w:rsid w:val="00474C44"/>
    <w:rsid w:val="00475B6D"/>
    <w:rsid w:val="004803EA"/>
    <w:rsid w:val="00482421"/>
    <w:rsid w:val="004854D2"/>
    <w:rsid w:val="00491DAB"/>
    <w:rsid w:val="004942BA"/>
    <w:rsid w:val="004A1F0E"/>
    <w:rsid w:val="004A2C48"/>
    <w:rsid w:val="004B0591"/>
    <w:rsid w:val="004B4CD7"/>
    <w:rsid w:val="004C34A5"/>
    <w:rsid w:val="004C6C93"/>
    <w:rsid w:val="004D1470"/>
    <w:rsid w:val="004D3ABF"/>
    <w:rsid w:val="004D770A"/>
    <w:rsid w:val="004E041E"/>
    <w:rsid w:val="004F13BC"/>
    <w:rsid w:val="004F1E3F"/>
    <w:rsid w:val="00500539"/>
    <w:rsid w:val="00502D00"/>
    <w:rsid w:val="00503F9B"/>
    <w:rsid w:val="00507F26"/>
    <w:rsid w:val="00511EAF"/>
    <w:rsid w:val="00516236"/>
    <w:rsid w:val="00521F61"/>
    <w:rsid w:val="00522721"/>
    <w:rsid w:val="00522EA1"/>
    <w:rsid w:val="005232C7"/>
    <w:rsid w:val="005257C9"/>
    <w:rsid w:val="00534A82"/>
    <w:rsid w:val="005350FC"/>
    <w:rsid w:val="0053792E"/>
    <w:rsid w:val="00537A68"/>
    <w:rsid w:val="00541374"/>
    <w:rsid w:val="005442D1"/>
    <w:rsid w:val="00552DC5"/>
    <w:rsid w:val="00555F8D"/>
    <w:rsid w:val="00556FFE"/>
    <w:rsid w:val="005600EF"/>
    <w:rsid w:val="00560777"/>
    <w:rsid w:val="00562C9E"/>
    <w:rsid w:val="00562F77"/>
    <w:rsid w:val="005661A1"/>
    <w:rsid w:val="005707EB"/>
    <w:rsid w:val="00572513"/>
    <w:rsid w:val="00572D2A"/>
    <w:rsid w:val="00574BF4"/>
    <w:rsid w:val="00574EED"/>
    <w:rsid w:val="0058404D"/>
    <w:rsid w:val="0058585D"/>
    <w:rsid w:val="0058660E"/>
    <w:rsid w:val="0058690B"/>
    <w:rsid w:val="00591A14"/>
    <w:rsid w:val="005A0CFC"/>
    <w:rsid w:val="005A3516"/>
    <w:rsid w:val="005A7255"/>
    <w:rsid w:val="005B2937"/>
    <w:rsid w:val="005B44BB"/>
    <w:rsid w:val="005C3A08"/>
    <w:rsid w:val="005C7B37"/>
    <w:rsid w:val="005D09CD"/>
    <w:rsid w:val="005D10FA"/>
    <w:rsid w:val="005D2AE3"/>
    <w:rsid w:val="005D50A2"/>
    <w:rsid w:val="005D6FF4"/>
    <w:rsid w:val="005E065C"/>
    <w:rsid w:val="005E07C1"/>
    <w:rsid w:val="005F243D"/>
    <w:rsid w:val="00600E8F"/>
    <w:rsid w:val="00601DE4"/>
    <w:rsid w:val="00607AE8"/>
    <w:rsid w:val="00613A17"/>
    <w:rsid w:val="006171D3"/>
    <w:rsid w:val="00631AD1"/>
    <w:rsid w:val="006323EB"/>
    <w:rsid w:val="006346D6"/>
    <w:rsid w:val="00646BB0"/>
    <w:rsid w:val="006536D3"/>
    <w:rsid w:val="006650AE"/>
    <w:rsid w:val="006702B6"/>
    <w:rsid w:val="00682A10"/>
    <w:rsid w:val="00684535"/>
    <w:rsid w:val="006900A9"/>
    <w:rsid w:val="006920F6"/>
    <w:rsid w:val="00697AC7"/>
    <w:rsid w:val="006A4AF4"/>
    <w:rsid w:val="006B1902"/>
    <w:rsid w:val="006B4265"/>
    <w:rsid w:val="006C60EE"/>
    <w:rsid w:val="006C6E43"/>
    <w:rsid w:val="006E086E"/>
    <w:rsid w:val="006E6F06"/>
    <w:rsid w:val="006F5D76"/>
    <w:rsid w:val="00703758"/>
    <w:rsid w:val="00710E09"/>
    <w:rsid w:val="00712754"/>
    <w:rsid w:val="007137E4"/>
    <w:rsid w:val="00713FF5"/>
    <w:rsid w:val="00716ABB"/>
    <w:rsid w:val="00716DB5"/>
    <w:rsid w:val="00720EFB"/>
    <w:rsid w:val="007224C2"/>
    <w:rsid w:val="00723E8E"/>
    <w:rsid w:val="00733300"/>
    <w:rsid w:val="00741CD6"/>
    <w:rsid w:val="007423D4"/>
    <w:rsid w:val="00742FD4"/>
    <w:rsid w:val="00746DC7"/>
    <w:rsid w:val="007547F9"/>
    <w:rsid w:val="007608F9"/>
    <w:rsid w:val="00760E5D"/>
    <w:rsid w:val="0076279C"/>
    <w:rsid w:val="00762EC9"/>
    <w:rsid w:val="007639E2"/>
    <w:rsid w:val="00772729"/>
    <w:rsid w:val="007740B7"/>
    <w:rsid w:val="007842F2"/>
    <w:rsid w:val="00787C9D"/>
    <w:rsid w:val="007915D5"/>
    <w:rsid w:val="007B0AF3"/>
    <w:rsid w:val="007B5321"/>
    <w:rsid w:val="007B79F9"/>
    <w:rsid w:val="007B7FCC"/>
    <w:rsid w:val="007C0391"/>
    <w:rsid w:val="007C32F9"/>
    <w:rsid w:val="007C6209"/>
    <w:rsid w:val="007D19CB"/>
    <w:rsid w:val="007F051B"/>
    <w:rsid w:val="007F2A34"/>
    <w:rsid w:val="007F56DA"/>
    <w:rsid w:val="007F631C"/>
    <w:rsid w:val="0080036C"/>
    <w:rsid w:val="008038F0"/>
    <w:rsid w:val="0080402C"/>
    <w:rsid w:val="008066D0"/>
    <w:rsid w:val="00810504"/>
    <w:rsid w:val="00817E8B"/>
    <w:rsid w:val="00822890"/>
    <w:rsid w:val="00825785"/>
    <w:rsid w:val="00827638"/>
    <w:rsid w:val="0083062A"/>
    <w:rsid w:val="00831A44"/>
    <w:rsid w:val="008324FF"/>
    <w:rsid w:val="00834A2B"/>
    <w:rsid w:val="0083719E"/>
    <w:rsid w:val="00837867"/>
    <w:rsid w:val="0084282C"/>
    <w:rsid w:val="00844D4B"/>
    <w:rsid w:val="00845580"/>
    <w:rsid w:val="0085438A"/>
    <w:rsid w:val="0086387F"/>
    <w:rsid w:val="00864999"/>
    <w:rsid w:val="00866275"/>
    <w:rsid w:val="00867373"/>
    <w:rsid w:val="0087420D"/>
    <w:rsid w:val="00880586"/>
    <w:rsid w:val="00880BA7"/>
    <w:rsid w:val="0089201A"/>
    <w:rsid w:val="00894B6B"/>
    <w:rsid w:val="00896253"/>
    <w:rsid w:val="00896D40"/>
    <w:rsid w:val="00897311"/>
    <w:rsid w:val="008A4303"/>
    <w:rsid w:val="008B065F"/>
    <w:rsid w:val="008B58FA"/>
    <w:rsid w:val="008B5B0A"/>
    <w:rsid w:val="008B65C4"/>
    <w:rsid w:val="008C0448"/>
    <w:rsid w:val="008C174D"/>
    <w:rsid w:val="008C77F9"/>
    <w:rsid w:val="008D3B56"/>
    <w:rsid w:val="008D57A1"/>
    <w:rsid w:val="008E31CB"/>
    <w:rsid w:val="008F1076"/>
    <w:rsid w:val="008F2052"/>
    <w:rsid w:val="008F6E87"/>
    <w:rsid w:val="00900860"/>
    <w:rsid w:val="0090177F"/>
    <w:rsid w:val="009024DA"/>
    <w:rsid w:val="00903C4E"/>
    <w:rsid w:val="009118C2"/>
    <w:rsid w:val="009142F4"/>
    <w:rsid w:val="009170C8"/>
    <w:rsid w:val="0092375B"/>
    <w:rsid w:val="0092554D"/>
    <w:rsid w:val="009255D9"/>
    <w:rsid w:val="00927144"/>
    <w:rsid w:val="00932AC9"/>
    <w:rsid w:val="00934DDF"/>
    <w:rsid w:val="00934E2B"/>
    <w:rsid w:val="00937B68"/>
    <w:rsid w:val="0094657D"/>
    <w:rsid w:val="009472D0"/>
    <w:rsid w:val="00960DC6"/>
    <w:rsid w:val="009661EC"/>
    <w:rsid w:val="00975111"/>
    <w:rsid w:val="00982A78"/>
    <w:rsid w:val="00995BB5"/>
    <w:rsid w:val="009A039D"/>
    <w:rsid w:val="009A2475"/>
    <w:rsid w:val="009A27B3"/>
    <w:rsid w:val="009A5E9F"/>
    <w:rsid w:val="009C2576"/>
    <w:rsid w:val="009C3C6B"/>
    <w:rsid w:val="009C4A69"/>
    <w:rsid w:val="009C4D8B"/>
    <w:rsid w:val="009C74E9"/>
    <w:rsid w:val="009D3491"/>
    <w:rsid w:val="009D391B"/>
    <w:rsid w:val="009D45AD"/>
    <w:rsid w:val="009D61EA"/>
    <w:rsid w:val="009E091F"/>
    <w:rsid w:val="009E4BFD"/>
    <w:rsid w:val="009E7B57"/>
    <w:rsid w:val="009F1C41"/>
    <w:rsid w:val="009F28D6"/>
    <w:rsid w:val="009F6AB3"/>
    <w:rsid w:val="00A01B09"/>
    <w:rsid w:val="00A02435"/>
    <w:rsid w:val="00A05006"/>
    <w:rsid w:val="00A0590D"/>
    <w:rsid w:val="00A132D1"/>
    <w:rsid w:val="00A16E14"/>
    <w:rsid w:val="00A170B4"/>
    <w:rsid w:val="00A17B4D"/>
    <w:rsid w:val="00A25A98"/>
    <w:rsid w:val="00A31A78"/>
    <w:rsid w:val="00A336D0"/>
    <w:rsid w:val="00A35083"/>
    <w:rsid w:val="00A35381"/>
    <w:rsid w:val="00A46FEC"/>
    <w:rsid w:val="00A55644"/>
    <w:rsid w:val="00A5667C"/>
    <w:rsid w:val="00A649CB"/>
    <w:rsid w:val="00A73299"/>
    <w:rsid w:val="00A747FA"/>
    <w:rsid w:val="00A7699C"/>
    <w:rsid w:val="00A76BDF"/>
    <w:rsid w:val="00A76DA9"/>
    <w:rsid w:val="00A82DC6"/>
    <w:rsid w:val="00A90E17"/>
    <w:rsid w:val="00A9278D"/>
    <w:rsid w:val="00A94274"/>
    <w:rsid w:val="00AA5510"/>
    <w:rsid w:val="00AA56C7"/>
    <w:rsid w:val="00AB6D20"/>
    <w:rsid w:val="00AC1455"/>
    <w:rsid w:val="00AC16A1"/>
    <w:rsid w:val="00AC2F9C"/>
    <w:rsid w:val="00AC3327"/>
    <w:rsid w:val="00AC3406"/>
    <w:rsid w:val="00AD6AF8"/>
    <w:rsid w:val="00AE4BBF"/>
    <w:rsid w:val="00AF6BA7"/>
    <w:rsid w:val="00B170B3"/>
    <w:rsid w:val="00B24067"/>
    <w:rsid w:val="00B25174"/>
    <w:rsid w:val="00B31811"/>
    <w:rsid w:val="00B3426E"/>
    <w:rsid w:val="00B345F9"/>
    <w:rsid w:val="00B428E1"/>
    <w:rsid w:val="00B450DB"/>
    <w:rsid w:val="00B531C6"/>
    <w:rsid w:val="00B60223"/>
    <w:rsid w:val="00B615AD"/>
    <w:rsid w:val="00B634A6"/>
    <w:rsid w:val="00B664BC"/>
    <w:rsid w:val="00B667F9"/>
    <w:rsid w:val="00B67134"/>
    <w:rsid w:val="00B67296"/>
    <w:rsid w:val="00B67AB8"/>
    <w:rsid w:val="00B737DD"/>
    <w:rsid w:val="00B768FC"/>
    <w:rsid w:val="00B76FDA"/>
    <w:rsid w:val="00B84969"/>
    <w:rsid w:val="00B84EB4"/>
    <w:rsid w:val="00B87472"/>
    <w:rsid w:val="00B93876"/>
    <w:rsid w:val="00B9523A"/>
    <w:rsid w:val="00B97CBE"/>
    <w:rsid w:val="00BA4513"/>
    <w:rsid w:val="00BB2D15"/>
    <w:rsid w:val="00BB72B9"/>
    <w:rsid w:val="00BC4833"/>
    <w:rsid w:val="00BC4E10"/>
    <w:rsid w:val="00BD0E4B"/>
    <w:rsid w:val="00BD0EF9"/>
    <w:rsid w:val="00BE1D48"/>
    <w:rsid w:val="00BE1F8A"/>
    <w:rsid w:val="00BE233C"/>
    <w:rsid w:val="00BE48C0"/>
    <w:rsid w:val="00BE4D50"/>
    <w:rsid w:val="00BE6C99"/>
    <w:rsid w:val="00BE7FC6"/>
    <w:rsid w:val="00BF1492"/>
    <w:rsid w:val="00BF5DAE"/>
    <w:rsid w:val="00BF67DF"/>
    <w:rsid w:val="00C04C7E"/>
    <w:rsid w:val="00C05702"/>
    <w:rsid w:val="00C11863"/>
    <w:rsid w:val="00C15E8D"/>
    <w:rsid w:val="00C17CDC"/>
    <w:rsid w:val="00C211CF"/>
    <w:rsid w:val="00C239D9"/>
    <w:rsid w:val="00C243E8"/>
    <w:rsid w:val="00C33650"/>
    <w:rsid w:val="00C366D9"/>
    <w:rsid w:val="00C36972"/>
    <w:rsid w:val="00C377EE"/>
    <w:rsid w:val="00C37D24"/>
    <w:rsid w:val="00C47049"/>
    <w:rsid w:val="00C47938"/>
    <w:rsid w:val="00C5358A"/>
    <w:rsid w:val="00C671C5"/>
    <w:rsid w:val="00C72AB0"/>
    <w:rsid w:val="00C75004"/>
    <w:rsid w:val="00C77359"/>
    <w:rsid w:val="00C80DAC"/>
    <w:rsid w:val="00C836A8"/>
    <w:rsid w:val="00C96975"/>
    <w:rsid w:val="00C96EAB"/>
    <w:rsid w:val="00CA0CED"/>
    <w:rsid w:val="00CA4519"/>
    <w:rsid w:val="00CA5C74"/>
    <w:rsid w:val="00CB5186"/>
    <w:rsid w:val="00CB6806"/>
    <w:rsid w:val="00CB70BC"/>
    <w:rsid w:val="00CB7768"/>
    <w:rsid w:val="00CB78FA"/>
    <w:rsid w:val="00CC204C"/>
    <w:rsid w:val="00CC2DC1"/>
    <w:rsid w:val="00CD2D18"/>
    <w:rsid w:val="00CD384B"/>
    <w:rsid w:val="00CD5270"/>
    <w:rsid w:val="00CD6A05"/>
    <w:rsid w:val="00CE1757"/>
    <w:rsid w:val="00CE7BDC"/>
    <w:rsid w:val="00CF6CF7"/>
    <w:rsid w:val="00D02E09"/>
    <w:rsid w:val="00D03BF4"/>
    <w:rsid w:val="00D0767C"/>
    <w:rsid w:val="00D10509"/>
    <w:rsid w:val="00D10FDB"/>
    <w:rsid w:val="00D12CA9"/>
    <w:rsid w:val="00D13440"/>
    <w:rsid w:val="00D259F5"/>
    <w:rsid w:val="00D37D47"/>
    <w:rsid w:val="00D410F6"/>
    <w:rsid w:val="00D42FA0"/>
    <w:rsid w:val="00D50A40"/>
    <w:rsid w:val="00D52F9A"/>
    <w:rsid w:val="00D5564E"/>
    <w:rsid w:val="00D618EA"/>
    <w:rsid w:val="00D61B92"/>
    <w:rsid w:val="00D63309"/>
    <w:rsid w:val="00D65D0F"/>
    <w:rsid w:val="00D66018"/>
    <w:rsid w:val="00D8085F"/>
    <w:rsid w:val="00D8212C"/>
    <w:rsid w:val="00D944BF"/>
    <w:rsid w:val="00D953DF"/>
    <w:rsid w:val="00D961EA"/>
    <w:rsid w:val="00D97F46"/>
    <w:rsid w:val="00DA09A4"/>
    <w:rsid w:val="00DA1B0A"/>
    <w:rsid w:val="00DA3FCE"/>
    <w:rsid w:val="00DA753F"/>
    <w:rsid w:val="00DB1000"/>
    <w:rsid w:val="00DB3B8E"/>
    <w:rsid w:val="00DB3F11"/>
    <w:rsid w:val="00DB4D38"/>
    <w:rsid w:val="00DB6C78"/>
    <w:rsid w:val="00DC0B91"/>
    <w:rsid w:val="00DC287A"/>
    <w:rsid w:val="00DC29C8"/>
    <w:rsid w:val="00DC3B6D"/>
    <w:rsid w:val="00DC45FB"/>
    <w:rsid w:val="00DD22C2"/>
    <w:rsid w:val="00DD6387"/>
    <w:rsid w:val="00DE0092"/>
    <w:rsid w:val="00DE04A9"/>
    <w:rsid w:val="00DE1307"/>
    <w:rsid w:val="00DE4CF2"/>
    <w:rsid w:val="00DE5001"/>
    <w:rsid w:val="00DE7A28"/>
    <w:rsid w:val="00DF03D6"/>
    <w:rsid w:val="00DF0B18"/>
    <w:rsid w:val="00DF3B46"/>
    <w:rsid w:val="00DF3CB9"/>
    <w:rsid w:val="00DF5ACE"/>
    <w:rsid w:val="00DF6C42"/>
    <w:rsid w:val="00E03A4E"/>
    <w:rsid w:val="00E04A7F"/>
    <w:rsid w:val="00E1082F"/>
    <w:rsid w:val="00E10D8F"/>
    <w:rsid w:val="00E11814"/>
    <w:rsid w:val="00E1570E"/>
    <w:rsid w:val="00E1610D"/>
    <w:rsid w:val="00E25C2B"/>
    <w:rsid w:val="00E27DE7"/>
    <w:rsid w:val="00E32026"/>
    <w:rsid w:val="00E323B0"/>
    <w:rsid w:val="00E324D7"/>
    <w:rsid w:val="00E46DEF"/>
    <w:rsid w:val="00E52920"/>
    <w:rsid w:val="00E53024"/>
    <w:rsid w:val="00E60B6A"/>
    <w:rsid w:val="00E760CD"/>
    <w:rsid w:val="00E802B5"/>
    <w:rsid w:val="00E90D63"/>
    <w:rsid w:val="00E9635F"/>
    <w:rsid w:val="00EA42D3"/>
    <w:rsid w:val="00EA42D4"/>
    <w:rsid w:val="00EA66B1"/>
    <w:rsid w:val="00EB2170"/>
    <w:rsid w:val="00EB42DC"/>
    <w:rsid w:val="00EB5DFC"/>
    <w:rsid w:val="00EC6AC7"/>
    <w:rsid w:val="00EC7750"/>
    <w:rsid w:val="00ED1B87"/>
    <w:rsid w:val="00EE2DD5"/>
    <w:rsid w:val="00EE4F9D"/>
    <w:rsid w:val="00EF1F8F"/>
    <w:rsid w:val="00F03C60"/>
    <w:rsid w:val="00F079BF"/>
    <w:rsid w:val="00F14DA6"/>
    <w:rsid w:val="00F16E17"/>
    <w:rsid w:val="00F176DD"/>
    <w:rsid w:val="00F30C09"/>
    <w:rsid w:val="00F31E34"/>
    <w:rsid w:val="00F35308"/>
    <w:rsid w:val="00F37E13"/>
    <w:rsid w:val="00F42373"/>
    <w:rsid w:val="00F45BAA"/>
    <w:rsid w:val="00F463A5"/>
    <w:rsid w:val="00F50E45"/>
    <w:rsid w:val="00F601F9"/>
    <w:rsid w:val="00F621AB"/>
    <w:rsid w:val="00F71116"/>
    <w:rsid w:val="00F7175C"/>
    <w:rsid w:val="00F71AFF"/>
    <w:rsid w:val="00F75CBD"/>
    <w:rsid w:val="00F811DF"/>
    <w:rsid w:val="00F86D14"/>
    <w:rsid w:val="00F86F97"/>
    <w:rsid w:val="00F87004"/>
    <w:rsid w:val="00F975EE"/>
    <w:rsid w:val="00FA5337"/>
    <w:rsid w:val="00FA7785"/>
    <w:rsid w:val="00FB1A2B"/>
    <w:rsid w:val="00FC0CB4"/>
    <w:rsid w:val="00FC4A89"/>
    <w:rsid w:val="00FC508A"/>
    <w:rsid w:val="00FC6366"/>
    <w:rsid w:val="00FD1C46"/>
    <w:rsid w:val="00FD73A0"/>
    <w:rsid w:val="00FE3818"/>
    <w:rsid w:val="00FE44E0"/>
    <w:rsid w:val="00FE5693"/>
    <w:rsid w:val="00FF0896"/>
    <w:rsid w:val="00FF1E7B"/>
    <w:rsid w:val="00FF5136"/>
    <w:rsid w:val="00FF5AD8"/>
    <w:rsid w:val="00FF779F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92"/>
    <o:shapelayout v:ext="edit">
      <o:idmap v:ext="edit" data="1"/>
    </o:shapelayout>
  </w:shapeDefaults>
  <w:decimalSymbol w:val="."/>
  <w:listSeparator w:val=","/>
  <w14:docId w14:val="34613F35"/>
  <w15:docId w15:val="{140864F5-960E-4A60-8617-E6E53AEB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바탕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833"/>
    <w:rPr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BE4D50"/>
    <w:pPr>
      <w:spacing w:before="100" w:beforeAutospacing="1" w:after="100" w:afterAutospacing="1"/>
      <w:outlineLvl w:val="0"/>
    </w:pPr>
    <w:rPr>
      <w:rFonts w:ascii="굴림" w:eastAsia="굴림" w:hAnsi="굴림" w:cs="굴림"/>
      <w:b/>
      <w:bCs/>
      <w:kern w:val="36"/>
      <w:sz w:val="48"/>
      <w:szCs w:val="48"/>
      <w:lang w:eastAsia="ko-KR"/>
    </w:rPr>
  </w:style>
  <w:style w:type="paragraph" w:styleId="3">
    <w:name w:val="heading 3"/>
    <w:basedOn w:val="a"/>
    <w:link w:val="3Char"/>
    <w:uiPriority w:val="9"/>
    <w:qFormat/>
    <w:rsid w:val="00BE4D50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sz w:val="27"/>
      <w:szCs w:val="27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4DA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uiPriority w:val="99"/>
    <w:rsid w:val="009024DA"/>
  </w:style>
  <w:style w:type="paragraph" w:styleId="a4">
    <w:name w:val="footer"/>
    <w:basedOn w:val="a"/>
    <w:link w:val="Char0"/>
    <w:uiPriority w:val="99"/>
    <w:unhideWhenUsed/>
    <w:rsid w:val="009024DA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4"/>
    <w:uiPriority w:val="99"/>
    <w:rsid w:val="009024DA"/>
  </w:style>
  <w:style w:type="paragraph" w:styleId="a5">
    <w:name w:val="List Paragraph"/>
    <w:basedOn w:val="a"/>
    <w:uiPriority w:val="34"/>
    <w:qFormat/>
    <w:rsid w:val="00A76DA9"/>
    <w:pPr>
      <w:ind w:leftChars="400" w:left="800"/>
    </w:pPr>
  </w:style>
  <w:style w:type="table" w:styleId="a6">
    <w:name w:val="Table Grid"/>
    <w:basedOn w:val="a1"/>
    <w:uiPriority w:val="59"/>
    <w:rsid w:val="009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rsid w:val="005E07C1"/>
    <w:pPr>
      <w:snapToGrid w:val="0"/>
      <w:spacing w:line="384" w:lineRule="auto"/>
      <w:jc w:val="both"/>
    </w:pPr>
    <w:rPr>
      <w:rFonts w:ascii="바탕" w:hAnsi="바탕" w:cs="굴림"/>
      <w:color w:val="000000"/>
      <w:sz w:val="20"/>
      <w:szCs w:val="20"/>
      <w:lang w:eastAsia="ko-KR"/>
    </w:rPr>
  </w:style>
  <w:style w:type="paragraph" w:customStyle="1" w:styleId="xl68">
    <w:name w:val="xl68"/>
    <w:basedOn w:val="a"/>
    <w:rsid w:val="00DB3F11"/>
    <w:pPr>
      <w:snapToGrid w:val="0"/>
      <w:spacing w:line="384" w:lineRule="auto"/>
      <w:jc w:val="both"/>
    </w:pPr>
    <w:rPr>
      <w:rFonts w:ascii="맑은 고딕" w:eastAsia="맑은 고딕" w:hAnsi="맑은 고딕" w:cs="굴림"/>
      <w:color w:val="000000"/>
      <w:sz w:val="22"/>
      <w:szCs w:val="22"/>
      <w:lang w:eastAsia="ko-KR"/>
    </w:rPr>
  </w:style>
  <w:style w:type="paragraph" w:styleId="a8">
    <w:name w:val="Balloon Text"/>
    <w:basedOn w:val="a"/>
    <w:link w:val="Char1"/>
    <w:uiPriority w:val="99"/>
    <w:semiHidden/>
    <w:unhideWhenUsed/>
    <w:rsid w:val="001659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6597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B93876"/>
  </w:style>
  <w:style w:type="character" w:customStyle="1" w:styleId="Char2">
    <w:name w:val="날짜 Char"/>
    <w:basedOn w:val="a0"/>
    <w:link w:val="a9"/>
    <w:uiPriority w:val="99"/>
    <w:semiHidden/>
    <w:rsid w:val="00B93876"/>
    <w:rPr>
      <w:sz w:val="24"/>
      <w:szCs w:val="24"/>
    </w:rPr>
  </w:style>
  <w:style w:type="paragraph" w:customStyle="1" w:styleId="00">
    <w:name w:val="00 번호항목"/>
    <w:basedOn w:val="a"/>
    <w:rsid w:val="00B345F9"/>
    <w:pPr>
      <w:widowControl w:val="0"/>
      <w:numPr>
        <w:numId w:val="1"/>
      </w:numPr>
      <w:wordWrap w:val="0"/>
      <w:autoSpaceDE w:val="0"/>
      <w:autoSpaceDN w:val="0"/>
      <w:adjustRightInd w:val="0"/>
      <w:snapToGrid w:val="0"/>
      <w:spacing w:line="360" w:lineRule="auto"/>
      <w:jc w:val="both"/>
    </w:pPr>
    <w:rPr>
      <w:rFonts w:ascii="맑은 고딕" w:eastAsia="맑은 고딕" w:hAnsi="맑은 고딕"/>
      <w:b/>
      <w:kern w:val="2"/>
      <w:lang w:eastAsia="ko-KR"/>
    </w:rPr>
  </w:style>
  <w:style w:type="character" w:styleId="aa">
    <w:name w:val="Placeholder Text"/>
    <w:basedOn w:val="a0"/>
    <w:uiPriority w:val="99"/>
    <w:semiHidden/>
    <w:rsid w:val="00BF1492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BE4D50"/>
    <w:rPr>
      <w:rFonts w:ascii="굴림" w:eastAsia="굴림" w:hAnsi="굴림" w:cs="굴림"/>
      <w:b/>
      <w:bCs/>
      <w:kern w:val="36"/>
      <w:sz w:val="48"/>
      <w:szCs w:val="48"/>
      <w:lang w:eastAsia="ko-KR"/>
    </w:rPr>
  </w:style>
  <w:style w:type="character" w:customStyle="1" w:styleId="3Char">
    <w:name w:val="제목 3 Char"/>
    <w:basedOn w:val="a0"/>
    <w:link w:val="3"/>
    <w:uiPriority w:val="9"/>
    <w:rsid w:val="00BE4D50"/>
    <w:rPr>
      <w:rFonts w:ascii="굴림" w:eastAsia="굴림" w:hAnsi="굴림" w:cs="굴림"/>
      <w:b/>
      <w:bCs/>
      <w:sz w:val="27"/>
      <w:szCs w:val="27"/>
      <w:lang w:eastAsia="ko-KR"/>
    </w:rPr>
  </w:style>
  <w:style w:type="paragraph" w:styleId="ab">
    <w:name w:val="Normal (Web)"/>
    <w:basedOn w:val="a"/>
    <w:uiPriority w:val="99"/>
    <w:semiHidden/>
    <w:unhideWhenUsed/>
    <w:rsid w:val="00BE4D50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character" w:styleId="HTML">
    <w:name w:val="HTML Code"/>
    <w:basedOn w:val="a0"/>
    <w:uiPriority w:val="99"/>
    <w:semiHidden/>
    <w:unhideWhenUsed/>
    <w:rsid w:val="00BE4D50"/>
    <w:rPr>
      <w:rFonts w:ascii="굴림체" w:eastAsia="굴림체" w:hAnsi="굴림체" w:cs="굴림체"/>
      <w:sz w:val="24"/>
      <w:szCs w:val="24"/>
    </w:rPr>
  </w:style>
  <w:style w:type="character" w:styleId="ac">
    <w:name w:val="Hyperlink"/>
    <w:basedOn w:val="a0"/>
    <w:uiPriority w:val="99"/>
    <w:unhideWhenUsed/>
    <w:rsid w:val="008C0448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C0448"/>
    <w:rPr>
      <w:color w:val="605E5C"/>
      <w:shd w:val="clear" w:color="auto" w:fill="E1DFDD"/>
    </w:rPr>
  </w:style>
  <w:style w:type="character" w:styleId="ae">
    <w:name w:val="annotation reference"/>
    <w:basedOn w:val="a0"/>
    <w:uiPriority w:val="99"/>
    <w:semiHidden/>
    <w:unhideWhenUsed/>
    <w:rsid w:val="00844D4B"/>
    <w:rPr>
      <w:sz w:val="18"/>
      <w:szCs w:val="18"/>
    </w:rPr>
  </w:style>
  <w:style w:type="paragraph" w:styleId="af">
    <w:name w:val="annotation text"/>
    <w:basedOn w:val="a"/>
    <w:link w:val="Char3"/>
    <w:uiPriority w:val="99"/>
    <w:semiHidden/>
    <w:unhideWhenUsed/>
    <w:rsid w:val="00844D4B"/>
  </w:style>
  <w:style w:type="character" w:customStyle="1" w:styleId="Char3">
    <w:name w:val="메모 텍스트 Char"/>
    <w:basedOn w:val="a0"/>
    <w:link w:val="af"/>
    <w:uiPriority w:val="99"/>
    <w:semiHidden/>
    <w:rsid w:val="00844D4B"/>
    <w:rPr>
      <w:sz w:val="24"/>
      <w:szCs w:val="24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44D4B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44D4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k1200656/KnuSentiLe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bab2min.tistory.com/54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5236;%20&#47928;&#49436;\&#48372;&#44256;&#49436;&#45236;&#51648;\&#51088;&#49328;&#50868;&#50857;_&#48372;&#44256;&#49436;_&#45236;&#51648;_C-1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3E67E6CDB1490B94A8700C9B0E7E4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B49B8C3-2A40-42BD-906E-676A9DC660F7}"/>
      </w:docPartPr>
      <w:docPartBody>
        <w:p w:rsidR="00041980" w:rsidRDefault="009B4CF0">
          <w:pPr>
            <w:pStyle w:val="D83E67E6CDB1490B94A8700C9B0E7E42"/>
          </w:pPr>
          <w:r>
            <w:t>[Type text]</w:t>
          </w:r>
        </w:p>
      </w:docPartBody>
    </w:docPart>
    <w:docPart>
      <w:docPartPr>
        <w:name w:val="2FCA03BE525A445884202A14C4CAACC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C11605E-8E2C-4A35-91BE-DD64D35B968D}"/>
      </w:docPartPr>
      <w:docPartBody>
        <w:p w:rsidR="00041980" w:rsidRDefault="009B4CF0">
          <w:pPr>
            <w:pStyle w:val="2FCA03BE525A445884202A14C4CAACC9"/>
          </w:pPr>
          <w:r>
            <w:t>[Type text]</w:t>
          </w:r>
        </w:p>
      </w:docPartBody>
    </w:docPart>
    <w:docPart>
      <w:docPartPr>
        <w:name w:val="02EEF63A07BE4A2C9C4058D7363A79B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0DAFCB-6B02-4D93-8837-79A5C39CBBDC}"/>
      </w:docPartPr>
      <w:docPartBody>
        <w:p w:rsidR="00041980" w:rsidRDefault="009B4CF0">
          <w:pPr>
            <w:pStyle w:val="02EEF63A07BE4A2C9C4058D7363A79B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CF0"/>
    <w:rsid w:val="00024F71"/>
    <w:rsid w:val="00041980"/>
    <w:rsid w:val="00044EC2"/>
    <w:rsid w:val="00197B1F"/>
    <w:rsid w:val="001D2D89"/>
    <w:rsid w:val="002147BC"/>
    <w:rsid w:val="00216C3E"/>
    <w:rsid w:val="00217FAD"/>
    <w:rsid w:val="00260C0B"/>
    <w:rsid w:val="002718C2"/>
    <w:rsid w:val="0028182A"/>
    <w:rsid w:val="002873D5"/>
    <w:rsid w:val="002D1537"/>
    <w:rsid w:val="00305CE9"/>
    <w:rsid w:val="00336C48"/>
    <w:rsid w:val="003B58AE"/>
    <w:rsid w:val="003C64BF"/>
    <w:rsid w:val="004227E1"/>
    <w:rsid w:val="00451ADE"/>
    <w:rsid w:val="0045205A"/>
    <w:rsid w:val="00470BAA"/>
    <w:rsid w:val="00490F82"/>
    <w:rsid w:val="004B1DD6"/>
    <w:rsid w:val="005254F7"/>
    <w:rsid w:val="0057275C"/>
    <w:rsid w:val="005825A6"/>
    <w:rsid w:val="005B2C2E"/>
    <w:rsid w:val="005B70F2"/>
    <w:rsid w:val="005E562C"/>
    <w:rsid w:val="005F668C"/>
    <w:rsid w:val="00673871"/>
    <w:rsid w:val="006A59E0"/>
    <w:rsid w:val="00740026"/>
    <w:rsid w:val="00746245"/>
    <w:rsid w:val="00765772"/>
    <w:rsid w:val="007766A1"/>
    <w:rsid w:val="007C3C62"/>
    <w:rsid w:val="007D43C2"/>
    <w:rsid w:val="007F4C28"/>
    <w:rsid w:val="00865B0B"/>
    <w:rsid w:val="009B4CF0"/>
    <w:rsid w:val="00A04201"/>
    <w:rsid w:val="00A1766C"/>
    <w:rsid w:val="00A9383D"/>
    <w:rsid w:val="00AA3396"/>
    <w:rsid w:val="00AB1BFB"/>
    <w:rsid w:val="00AB64E8"/>
    <w:rsid w:val="00B1303D"/>
    <w:rsid w:val="00B238C9"/>
    <w:rsid w:val="00B25227"/>
    <w:rsid w:val="00B54AED"/>
    <w:rsid w:val="00BD437A"/>
    <w:rsid w:val="00C414A8"/>
    <w:rsid w:val="00C82CC8"/>
    <w:rsid w:val="00C835C0"/>
    <w:rsid w:val="00C864A0"/>
    <w:rsid w:val="00C95867"/>
    <w:rsid w:val="00CD6CC8"/>
    <w:rsid w:val="00CE4EEA"/>
    <w:rsid w:val="00D07820"/>
    <w:rsid w:val="00D57D5F"/>
    <w:rsid w:val="00D87754"/>
    <w:rsid w:val="00DB34D4"/>
    <w:rsid w:val="00DF55CC"/>
    <w:rsid w:val="00E000BB"/>
    <w:rsid w:val="00EF1616"/>
    <w:rsid w:val="00F544C5"/>
    <w:rsid w:val="00F66000"/>
    <w:rsid w:val="00F66FAD"/>
    <w:rsid w:val="00F81B8B"/>
    <w:rsid w:val="00F92822"/>
    <w:rsid w:val="00F92A7F"/>
    <w:rsid w:val="00FB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9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3E67E6CDB1490B94A8700C9B0E7E42">
    <w:name w:val="D83E67E6CDB1490B94A8700C9B0E7E42"/>
    <w:rsid w:val="00041980"/>
    <w:pPr>
      <w:widowControl w:val="0"/>
      <w:wordWrap w:val="0"/>
      <w:autoSpaceDE w:val="0"/>
      <w:autoSpaceDN w:val="0"/>
      <w:jc w:val="both"/>
    </w:pPr>
  </w:style>
  <w:style w:type="paragraph" w:customStyle="1" w:styleId="2FCA03BE525A445884202A14C4CAACC9">
    <w:name w:val="2FCA03BE525A445884202A14C4CAACC9"/>
    <w:rsid w:val="00041980"/>
    <w:pPr>
      <w:widowControl w:val="0"/>
      <w:wordWrap w:val="0"/>
      <w:autoSpaceDE w:val="0"/>
      <w:autoSpaceDN w:val="0"/>
      <w:jc w:val="both"/>
    </w:pPr>
  </w:style>
  <w:style w:type="paragraph" w:customStyle="1" w:styleId="02EEF63A07BE4A2C9C4058D7363A79BD">
    <w:name w:val="02EEF63A07BE4A2C9C4058D7363A79BD"/>
    <w:rsid w:val="00041980"/>
    <w:pPr>
      <w:widowControl w:val="0"/>
      <w:wordWrap w:val="0"/>
      <w:autoSpaceDE w:val="0"/>
      <w:autoSpaceDN w:val="0"/>
      <w:jc w:val="both"/>
    </w:pPr>
  </w:style>
  <w:style w:type="character" w:styleId="a3">
    <w:name w:val="Placeholder Text"/>
    <w:basedOn w:val="a0"/>
    <w:uiPriority w:val="99"/>
    <w:semiHidden/>
    <w:rsid w:val="007766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61D0C4-0608-4EA9-901D-7025F380B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자산운용_보고서_내지_C-1n.dotx</Template>
  <TotalTime>2165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DAEWOO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yurim</dc:creator>
  <cp:lastModifiedBy>오윤진[ 학부재학 / 경영학과 ]</cp:lastModifiedBy>
  <cp:revision>84</cp:revision>
  <cp:lastPrinted>2021-06-30T01:25:00Z</cp:lastPrinted>
  <dcterms:created xsi:type="dcterms:W3CDTF">2021-07-22T08:54:00Z</dcterms:created>
  <dcterms:modified xsi:type="dcterms:W3CDTF">2021-09-30T09:13:00Z</dcterms:modified>
</cp:coreProperties>
</file>